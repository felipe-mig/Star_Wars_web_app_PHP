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DFDFF"/>
  <w:body>
    <w:p w14:paraId="654555C6" w14:textId="77777777" w:rsidR="00E56F35" w:rsidRDefault="0080475F" w:rsidP="00E56F35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416D1539" wp14:editId="10D3F391">
                <wp:simplePos x="0" y="0"/>
                <wp:positionH relativeFrom="page">
                  <wp:align>left</wp:align>
                </wp:positionH>
                <wp:positionV relativeFrom="paragraph">
                  <wp:posOffset>-893445</wp:posOffset>
                </wp:positionV>
                <wp:extent cx="7816850" cy="10699750"/>
                <wp:effectExtent l="0" t="0" r="12700" b="25400"/>
                <wp:wrapNone/>
                <wp:docPr id="92031607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6850" cy="10699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73BBAD" id="Rectangle 2" o:spid="_x0000_s1026" style="position:absolute;margin-left:0;margin-top:-70.35pt;width:615.5pt;height:842.5pt;z-index:-25162342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" fillcolor="#0c121e [3204]" strokecolor="#010204 [484]" strokeweight="1pt">
                <w10:wrap anchorx="page"/>
              </v:rect>
            </w:pict>
          </mc:Fallback>
        </mc:AlternateContent>
      </w:r>
      <w:r w:rsidR="00CB56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33BC92" wp14:editId="11D5FE0A">
                <wp:simplePos x="0" y="0"/>
                <wp:positionH relativeFrom="margin">
                  <wp:posOffset>1694815</wp:posOffset>
                </wp:positionH>
                <wp:positionV relativeFrom="paragraph">
                  <wp:posOffset>-569595</wp:posOffset>
                </wp:positionV>
                <wp:extent cx="3528060" cy="8972550"/>
                <wp:effectExtent l="76200" t="76200" r="110490" b="120650"/>
                <wp:wrapNone/>
                <wp:docPr id="171850359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8060" cy="89725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2225">
                          <a:noFill/>
                        </a:ln>
                        <a:effectLst>
                          <a:glow rad="41275">
                            <a:schemeClr val="bg1"/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0B963A30" w14:textId="77777777" w:rsidR="00E56F35" w:rsidRPr="00E90A38" w:rsidRDefault="00E56F35" w:rsidP="00E56F35">
                            <w:pPr>
                              <w:rPr>
                                <w:color w:val="024239"/>
                                <w:lang w:val="en-US"/>
                              </w:rPr>
                            </w:pPr>
                          </w:p>
                          <w:p w14:paraId="1D42EF0C" w14:textId="77777777" w:rsidR="005B135D" w:rsidRPr="00FA061B" w:rsidRDefault="005B135D" w:rsidP="00E90A38">
                            <w:pPr>
                              <w:shd w:val="clear" w:color="auto" w:fill="0C121E" w:themeFill="accent1"/>
                              <w:rPr>
                                <w:color w:val="161D2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3BC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133.45pt;margin-top:-44.85pt;width:277.8pt;height:706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" fillcolor="#0c121e [3204]" stroked="f" strokeweight="1.75pt">
                <v:shadow on="t" color="black" opacity="26214f" origin="-.5,-.5" offset=".74836mm,.74836mm"/>
                <v:textbox>
                  <w:txbxContent>
                    <w:p w14:paraId="0B963A30" w14:textId="77777777" w:rsidR="00E56F35" w:rsidRPr="00E90A38" w:rsidRDefault="00E56F35" w:rsidP="00E56F35">
                      <w:pPr>
                        <w:rPr>
                          <w:color w:val="024239"/>
                          <w:lang w:val="en-US"/>
                        </w:rPr>
                      </w:pPr>
                    </w:p>
                    <w:p w14:paraId="1D42EF0C" w14:textId="77777777" w:rsidR="005B135D" w:rsidRPr="00FA061B" w:rsidRDefault="005B135D" w:rsidP="00E90A38">
                      <w:pPr>
                        <w:shd w:val="clear" w:color="auto" w:fill="0C121E" w:themeFill="accent1"/>
                        <w:rPr>
                          <w:color w:val="161D2A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0F3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7F86AB" wp14:editId="0C5E4170">
                <wp:simplePos x="0" y="0"/>
                <wp:positionH relativeFrom="column">
                  <wp:posOffset>2137410</wp:posOffset>
                </wp:positionH>
                <wp:positionV relativeFrom="paragraph">
                  <wp:posOffset>-591820</wp:posOffset>
                </wp:positionV>
                <wp:extent cx="2658676" cy="4366260"/>
                <wp:effectExtent l="19050" t="38100" r="85090" b="72390"/>
                <wp:wrapNone/>
                <wp:docPr id="59038512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676" cy="436626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  <a:softEdge rad="25400"/>
                        </a:effectLst>
                      </wps:spPr>
                      <wps:txbx>
                        <w:txbxContent>
                          <w:p w14:paraId="4F67BE15" w14:textId="77777777" w:rsidR="00E56F35" w:rsidRPr="000C7F6E" w:rsidRDefault="00E56F35" w:rsidP="00F15147">
                            <w:pPr>
                              <w:rPr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  <w14:props3d w14:extrusionH="0" w14:contourW="0" w14:prstMaterial="matt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threePt" dir="t"/>
                        </a:scene3d>
                        <a:sp3d prstMaterial="matte"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86AB" id="Text Box 8" o:spid="_x0000_s1027" type="#_x0000_t202" style="position:absolute;margin-left:168.3pt;margin-top:-46.6pt;width:209.35pt;height:34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Dw/eHBhY2tldCBlbmQ9J3cnPz7/2wBDAAIBAQIBAQICAgICAgIC&#10;AwUDAwMDAwYEBAMFBwYHBwcGBwcICQsJCAgKCAcHCg0KCgsMDAwMBwkODw0MDgsMDAz/2wBDAQIC&#10;AgMDAwYDAwYMCAcIDAwMDAwMDAwMDAwMDAwMDAwMDAwMDAwMDAwMDAwMDAwMDAwMDAwMDAwMDAwM&#10;DAwMDAz/wAARCAFoAP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" stroked="f" strokeweight="2.25pt">
                <v:fill r:id="rId9" o:title="" recolor="t" rotate="t" type="frame"/>
                <v:shadow on="t" color="black" opacity="26214f" origin="-.5,-.5" offset=".74836mm,.74836mm"/>
                <v:textbox>
                  <w:txbxContent>
                    <w:p w14:paraId="4F67BE15" w14:textId="77777777" w:rsidR="00E56F35" w:rsidRPr="000C7F6E" w:rsidRDefault="00E56F35" w:rsidP="00F15147">
                      <w:pPr>
                        <w:rPr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  <w14:props3d w14:extrusionH="0" w14:contourW="0" w14:prstMaterial="matt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F878FA" w14:textId="77777777" w:rsidR="00E56F35" w:rsidRDefault="00E56F35" w:rsidP="00E56F35">
      <w:pPr>
        <w:rPr>
          <w:noProof/>
          <w:lang w:val="en-US"/>
        </w:rPr>
      </w:pPr>
    </w:p>
    <w:p w14:paraId="6A45E5CF" w14:textId="77777777" w:rsidR="00E56F35" w:rsidRDefault="00E56F35" w:rsidP="00692A71">
      <w:pPr>
        <w:jc w:val="right"/>
        <w:rPr>
          <w:noProof/>
          <w:lang w:val="en-US"/>
        </w:rPr>
      </w:pPr>
    </w:p>
    <w:p w14:paraId="168E31FC" w14:textId="77777777" w:rsidR="00E56F35" w:rsidRDefault="00E56F35" w:rsidP="00E56F35">
      <w:pPr>
        <w:rPr>
          <w:noProof/>
          <w:lang w:val="en-US"/>
        </w:rPr>
      </w:pPr>
    </w:p>
    <w:p w14:paraId="682046B8" w14:textId="77777777" w:rsidR="00E56F35" w:rsidRPr="005B135D" w:rsidRDefault="00E56F35" w:rsidP="00E56F35">
      <w:pPr>
        <w:rPr>
          <w:noProof/>
          <w:lang w:val="en-US"/>
          <w14:glow w14:rad="63500">
            <w14:schemeClr w14:val="bg1">
              <w14:alpha w14:val="60000"/>
            </w14:schemeClr>
          </w14:glow>
        </w:rPr>
      </w:pPr>
    </w:p>
    <w:p w14:paraId="3945E732" w14:textId="77777777" w:rsidR="00E56F35" w:rsidRPr="003D5187" w:rsidRDefault="00E56F35" w:rsidP="00E56F35">
      <w:pPr>
        <w:rPr>
          <w:noProof/>
          <w:lang w:val="en-US"/>
          <w14:glow w14:rad="63500">
            <w14:schemeClr w14:val="accent1">
              <w14:alpha w14:val="60000"/>
              <w14:satMod w14:val="175000"/>
            </w14:schemeClr>
          </w14:glow>
        </w:rPr>
      </w:pPr>
    </w:p>
    <w:p w14:paraId="49C347A6" w14:textId="77777777" w:rsidR="00E56F35" w:rsidRDefault="00E56F35" w:rsidP="00E56F35">
      <w:pPr>
        <w:rPr>
          <w:noProof/>
          <w:lang w:val="en-US"/>
        </w:rPr>
      </w:pPr>
    </w:p>
    <w:p w14:paraId="63A08704" w14:textId="77777777" w:rsidR="00E56F35" w:rsidRDefault="00E56F35" w:rsidP="00E56F35">
      <w:pPr>
        <w:rPr>
          <w:noProof/>
          <w:lang w:val="en-US"/>
        </w:rPr>
      </w:pPr>
    </w:p>
    <w:p w14:paraId="20688AE2" w14:textId="77777777" w:rsidR="00E56F35" w:rsidRDefault="00E56F35" w:rsidP="00E56F35">
      <w:pPr>
        <w:rPr>
          <w:noProof/>
          <w:lang w:val="en-US"/>
        </w:rPr>
      </w:pPr>
    </w:p>
    <w:p w14:paraId="65A4BF30" w14:textId="77777777" w:rsidR="00E56F35" w:rsidRDefault="00E56F35" w:rsidP="00E56F35">
      <w:pPr>
        <w:rPr>
          <w:noProof/>
          <w:lang w:val="en-US"/>
        </w:rPr>
      </w:pPr>
    </w:p>
    <w:p w14:paraId="7C479263" w14:textId="77777777" w:rsidR="00E56F35" w:rsidRDefault="00E56F35" w:rsidP="00E56F35">
      <w:pPr>
        <w:rPr>
          <w:noProof/>
          <w:lang w:val="en-US"/>
        </w:rPr>
      </w:pPr>
    </w:p>
    <w:p w14:paraId="60C7ED21" w14:textId="77777777" w:rsidR="00E56F35" w:rsidRDefault="00E56F35" w:rsidP="00E56F35">
      <w:pPr>
        <w:rPr>
          <w:noProof/>
          <w:lang w:val="en-US"/>
        </w:rPr>
      </w:pPr>
    </w:p>
    <w:p w14:paraId="70E0ECEB" w14:textId="77777777" w:rsidR="00E56F35" w:rsidRDefault="00E56F35" w:rsidP="00E56F35">
      <w:pPr>
        <w:rPr>
          <w:noProof/>
          <w:lang w:val="en-US"/>
        </w:rPr>
      </w:pPr>
    </w:p>
    <w:p w14:paraId="7FEDDCB7" w14:textId="77777777" w:rsidR="00E56F35" w:rsidRDefault="00DD5969" w:rsidP="00E56F35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012E12" wp14:editId="23512DDA">
                <wp:simplePos x="0" y="0"/>
                <wp:positionH relativeFrom="column">
                  <wp:posOffset>2795253</wp:posOffset>
                </wp:positionH>
                <wp:positionV relativeFrom="paragraph">
                  <wp:posOffset>109806</wp:posOffset>
                </wp:positionV>
                <wp:extent cx="1341120" cy="45719"/>
                <wp:effectExtent l="38100" t="38100" r="49530" b="88265"/>
                <wp:wrapNone/>
                <wp:docPr id="130345665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45719"/>
                        </a:xfrm>
                        <a:prstGeom prst="rect">
                          <a:avLst/>
                        </a:prstGeom>
                        <a:solidFill>
                          <a:srgbClr val="00FEFC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50800" dist="38100" dir="2700000" algn="tl" rotWithShape="0">
                            <a:schemeClr val="bg2">
                              <a:lumMod val="50000"/>
                              <a:lumOff val="50000"/>
                              <a:alpha val="40000"/>
                            </a:schemeClr>
                          </a:outerShdw>
                          <a:softEdge rad="12700"/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B99A8" id="Rectangle 14" o:spid="_x0000_s1026" style="position:absolute;margin-left:220.1pt;margin-top:8.65pt;width:105.6pt;height: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" fillcolor="#00fefc" stroked="f" strokeweight="1pt">
                <v:shadow on="t" color="#8a96b0 [1630]" opacity="26214f" origin="-.5,-.5" offset=".74836mm,.74836mm"/>
              </v:rect>
            </w:pict>
          </mc:Fallback>
        </mc:AlternateContent>
      </w:r>
    </w:p>
    <w:p w14:paraId="633967AB" w14:textId="77777777" w:rsidR="00E56F35" w:rsidRDefault="00547CA6" w:rsidP="00E56F35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58B858" wp14:editId="72A4F1FD">
                <wp:simplePos x="0" y="0"/>
                <wp:positionH relativeFrom="column">
                  <wp:posOffset>2170741</wp:posOffset>
                </wp:positionH>
                <wp:positionV relativeFrom="paragraph">
                  <wp:posOffset>17145</wp:posOffset>
                </wp:positionV>
                <wp:extent cx="2762250" cy="1835150"/>
                <wp:effectExtent l="0" t="0" r="0" b="0"/>
                <wp:wrapNone/>
                <wp:docPr id="176834306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1835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glow rad="127000">
                            <a:schemeClr val="tx1"/>
                          </a:glow>
                        </a:effectLst>
                      </wps:spPr>
                      <wps:txbx>
                        <w:txbxContent>
                          <w:p w14:paraId="7F9FB3FD" w14:textId="77777777" w:rsidR="000B66F1" w:rsidRDefault="003346E4">
                            <w:r>
                              <w:rPr>
                                <w:rFonts w:ascii="Consolas" w:hAnsi="Consolas" w:cs="Segoe UI Semibold"/>
                                <w:color w:val="B1ED4A" w:themeColor="background1"/>
                                <w:sz w:val="52"/>
                                <w:szCs w:val="52"/>
                                <w:lang w:val="en-US"/>
                                <w14:textFill>
                                  <w14:gradFill>
                                    <w14:gsLst>
                                      <w14:gs w14:pos="0">
                                        <w14:srgbClr w14:val="00B0F0"/>
                                      </w14:gs>
                                      <w14:gs w14:pos="50000">
                                        <w14:schemeClr w14:val="accent2"/>
                                      </w14:gs>
                                      <w14:gs w14:pos="100000">
                                        <w14:schemeClr w14:val="bg1"/>
                                      </w14:gs>
                                    </w14:gsLst>
                                    <w14:lin w14:ang="10800000" w14:scaled="0"/>
                                  </w14:gradFill>
                                </w14:textFill>
                              </w:rPr>
                              <w:t>Star Wars website – Client-side mockups</w:t>
                            </w:r>
                            <w:r w:rsidR="00C72E21">
                              <w:rPr>
                                <w:rFonts w:ascii="Consolas" w:hAnsi="Consolas" w:cs="Segoe UI Semibold"/>
                                <w:color w:val="B1ED4A" w:themeColor="background1"/>
                                <w:sz w:val="52"/>
                                <w:szCs w:val="52"/>
                                <w:lang w:val="en-US"/>
                                <w14:textFill>
                                  <w14:gradFill>
                                    <w14:gsLst>
                                      <w14:gs w14:pos="0">
                                        <w14:srgbClr w14:val="00B0F0"/>
                                      </w14:gs>
                                      <w14:gs w14:pos="50000">
                                        <w14:schemeClr w14:val="accent2"/>
                                      </w14:gs>
                                      <w14:gs w14:pos="100000">
                                        <w14:schemeClr w14:val="bg1"/>
                                      </w14:gs>
                                    </w14:gsLst>
                                    <w14:lin w14:ang="108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B858" id="Text Box 11" o:spid="_x0000_s1028" type="#_x0000_t202" style="position:absolute;margin-left:170.9pt;margin-top:1.35pt;width:217.5pt;height:144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" filled="f" stroked="f" strokeweight=".5pt">
                <v:textbox>
                  <w:txbxContent>
                    <w:p w14:paraId="7F9FB3FD" w14:textId="77777777" w:rsidR="000B66F1" w:rsidRDefault="003346E4">
                      <w:r>
                        <w:rPr>
                          <w:rFonts w:ascii="Consolas" w:hAnsi="Consolas" w:cs="Segoe UI Semibold"/>
                          <w:color w:val="B1ED4A" w:themeColor="background1"/>
                          <w:sz w:val="52"/>
                          <w:szCs w:val="52"/>
                          <w:lang w:val="en-US"/>
                          <w14:textFill>
                            <w14:gradFill>
                              <w14:gsLst>
                                <w14:gs w14:pos="0">
                                  <w14:srgbClr w14:val="00B0F0"/>
                                </w14:gs>
                                <w14:gs w14:pos="50000">
                                  <w14:schemeClr w14:val="accent2"/>
                                </w14:gs>
                                <w14:gs w14:pos="100000">
                                  <w14:schemeClr w14:val="bg1"/>
                                </w14:gs>
                              </w14:gsLst>
                              <w14:lin w14:ang="10800000" w14:scaled="0"/>
                            </w14:gradFill>
                          </w14:textFill>
                        </w:rPr>
                        <w:t>Star Wars website – Client-side mockups</w:t>
                      </w:r>
                      <w:r w:rsidR="00C72E21">
                        <w:rPr>
                          <w:rFonts w:ascii="Consolas" w:hAnsi="Consolas" w:cs="Segoe UI Semibold"/>
                          <w:color w:val="B1ED4A" w:themeColor="background1"/>
                          <w:sz w:val="52"/>
                          <w:szCs w:val="52"/>
                          <w:lang w:val="en-US"/>
                          <w14:textFill>
                            <w14:gradFill>
                              <w14:gsLst>
                                <w14:gs w14:pos="0">
                                  <w14:srgbClr w14:val="00B0F0"/>
                                </w14:gs>
                                <w14:gs w14:pos="50000">
                                  <w14:schemeClr w14:val="accent2"/>
                                </w14:gs>
                                <w14:gs w14:pos="100000">
                                  <w14:schemeClr w14:val="bg1"/>
                                </w14:gs>
                              </w14:gsLst>
                              <w14:lin w14:ang="10800000" w14:scaled="0"/>
                            </w14:gra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C4AE975" w14:textId="77777777" w:rsidR="00E56F35" w:rsidRDefault="00E56F35" w:rsidP="00E56F35">
      <w:pPr>
        <w:rPr>
          <w:noProof/>
          <w:lang w:val="en-US"/>
        </w:rPr>
      </w:pPr>
    </w:p>
    <w:p w14:paraId="50EAFB47" w14:textId="77777777" w:rsidR="00E56F35" w:rsidRDefault="00E56F35" w:rsidP="00E56F35">
      <w:pPr>
        <w:rPr>
          <w:noProof/>
          <w:lang w:val="en-US"/>
        </w:rPr>
      </w:pPr>
    </w:p>
    <w:p w14:paraId="61B6C176" w14:textId="77777777" w:rsidR="00E56F35" w:rsidRDefault="00E56F35" w:rsidP="00E56F35">
      <w:pPr>
        <w:rPr>
          <w:noProof/>
          <w:lang w:val="en-US"/>
        </w:rPr>
      </w:pPr>
    </w:p>
    <w:p w14:paraId="3B28B092" w14:textId="77777777" w:rsidR="00E56F35" w:rsidRDefault="00E56F35" w:rsidP="00E56F35">
      <w:pPr>
        <w:rPr>
          <w:noProof/>
          <w:lang w:val="en-US"/>
        </w:rPr>
      </w:pPr>
    </w:p>
    <w:p w14:paraId="230AAFAD" w14:textId="77777777" w:rsidR="00E56F35" w:rsidRDefault="00E56F35" w:rsidP="00E56F35">
      <w:pPr>
        <w:rPr>
          <w:noProof/>
          <w:lang w:val="en-US"/>
        </w:rPr>
      </w:pPr>
    </w:p>
    <w:p w14:paraId="6C024322" w14:textId="77777777" w:rsidR="00E56F35" w:rsidRDefault="00E56F35" w:rsidP="00E56F35">
      <w:pPr>
        <w:rPr>
          <w:noProof/>
          <w:lang w:val="en-US"/>
        </w:rPr>
      </w:pPr>
    </w:p>
    <w:p w14:paraId="2DD64D8A" w14:textId="771FF74C" w:rsidR="00E56F35" w:rsidRDefault="00E56F35" w:rsidP="00E56F35">
      <w:pPr>
        <w:rPr>
          <w:noProof/>
          <w:lang w:val="en-US"/>
        </w:rPr>
      </w:pPr>
    </w:p>
    <w:p w14:paraId="1169670D" w14:textId="77777777" w:rsidR="00E56F35" w:rsidRDefault="00E56F35" w:rsidP="00E56F35">
      <w:pPr>
        <w:rPr>
          <w:noProof/>
          <w:lang w:val="en-US"/>
        </w:rPr>
      </w:pPr>
    </w:p>
    <w:p w14:paraId="13A30EE1" w14:textId="77777777" w:rsidR="00E56F35" w:rsidRDefault="00E56F35" w:rsidP="00E56F35">
      <w:pPr>
        <w:rPr>
          <w:noProof/>
          <w:lang w:val="en-US"/>
        </w:rPr>
      </w:pPr>
    </w:p>
    <w:p w14:paraId="717E8735" w14:textId="77777777" w:rsidR="00E56F35" w:rsidRDefault="003346E4" w:rsidP="00E56F35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195233" wp14:editId="2273637E">
                <wp:simplePos x="0" y="0"/>
                <wp:positionH relativeFrom="column">
                  <wp:posOffset>2171065</wp:posOffset>
                </wp:positionH>
                <wp:positionV relativeFrom="paragraph">
                  <wp:posOffset>175895</wp:posOffset>
                </wp:positionV>
                <wp:extent cx="2876550" cy="457200"/>
                <wp:effectExtent l="0" t="0" r="0" b="0"/>
                <wp:wrapNone/>
                <wp:docPr id="6449304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4572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03A6B4" w14:textId="77777777" w:rsidR="00E56F35" w:rsidRPr="00547CA6" w:rsidRDefault="00F15147" w:rsidP="00F15147">
                            <w:pPr>
                              <w:jc w:val="both"/>
                              <w:rPr>
                                <w:rFonts w:ascii="Consolas" w:hAnsi="Consolas" w:cs="Aharoni"/>
                                <w:color w:val="E0E4EF" w:themeColor="text1" w:themeTint="1A"/>
                                <w:sz w:val="40"/>
                                <w:szCs w:val="40"/>
                                <w:lang w:val="en-US"/>
                                <w14:glow w14:rad="63500">
                                  <w14:schemeClr w14:val="bg2">
                                    <w14:alpha w14:val="60000"/>
                                  </w14:schemeClr>
                                </w14:glow>
                              </w:rPr>
                            </w:pPr>
                            <w:r w:rsidRPr="00547CA6">
                              <w:rPr>
                                <w:rFonts w:ascii="Consolas" w:hAnsi="Consolas" w:cs="Aharoni"/>
                                <w:color w:val="E0E4EF" w:themeColor="text1" w:themeTint="1A"/>
                                <w:sz w:val="40"/>
                                <w:szCs w:val="40"/>
                                <w:lang w:val="en-US"/>
                                <w14:glow w14:rad="63500">
                                  <w14:schemeClr w14:val="bg2">
                                    <w14:alpha w14:val="60000"/>
                                  </w14:schemeClr>
                                </w14:glow>
                              </w:rPr>
                              <w:t>Felipe .M Iglesias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5233" id="Text Box 10" o:spid="_x0000_s1029" type="#_x0000_t202" style="position:absolute;margin-left:170.95pt;margin-top:13.85pt;width:226.5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" fillcolor="#0c121e [3204]" stroked="f" strokeweight=".5pt">
                <v:textbox>
                  <w:txbxContent>
                    <w:p w14:paraId="7303A6B4" w14:textId="77777777" w:rsidR="00E56F35" w:rsidRPr="00547CA6" w:rsidRDefault="00F15147" w:rsidP="00F15147">
                      <w:pPr>
                        <w:jc w:val="both"/>
                        <w:rPr>
                          <w:rFonts w:ascii="Consolas" w:hAnsi="Consolas" w:cs="Aharoni"/>
                          <w:color w:val="E0E4EF" w:themeColor="text1" w:themeTint="1A"/>
                          <w:sz w:val="40"/>
                          <w:szCs w:val="40"/>
                          <w:lang w:val="en-US"/>
                          <w14:glow w14:rad="63500">
                            <w14:schemeClr w14:val="bg2">
                              <w14:alpha w14:val="60000"/>
                            </w14:schemeClr>
                          </w14:glow>
                        </w:rPr>
                      </w:pPr>
                      <w:r w:rsidRPr="00547CA6">
                        <w:rPr>
                          <w:rFonts w:ascii="Consolas" w:hAnsi="Consolas" w:cs="Aharoni"/>
                          <w:color w:val="E0E4EF" w:themeColor="text1" w:themeTint="1A"/>
                          <w:sz w:val="40"/>
                          <w:szCs w:val="40"/>
                          <w:lang w:val="en-US"/>
                          <w14:glow w14:rad="63500">
                            <w14:schemeClr w14:val="bg2">
                              <w14:alpha w14:val="60000"/>
                            </w14:schemeClr>
                          </w14:glow>
                        </w:rPr>
                        <w:t>Felipe .M Iglesias</w:t>
                      </w:r>
                    </w:p>
                  </w:txbxContent>
                </v:textbox>
              </v:shape>
            </w:pict>
          </mc:Fallback>
        </mc:AlternateContent>
      </w:r>
    </w:p>
    <w:p w14:paraId="1E15E24F" w14:textId="77777777" w:rsidR="00E56F35" w:rsidRDefault="00E56F35" w:rsidP="00E56F35">
      <w:pPr>
        <w:rPr>
          <w:noProof/>
          <w:lang w:val="en-US"/>
        </w:rPr>
      </w:pPr>
    </w:p>
    <w:p w14:paraId="4897B376" w14:textId="77777777" w:rsidR="00E56F35" w:rsidRDefault="00E56F35" w:rsidP="00E56F35">
      <w:pPr>
        <w:rPr>
          <w:noProof/>
          <w:lang w:val="en-US"/>
        </w:rPr>
      </w:pPr>
    </w:p>
    <w:p w14:paraId="7ECC89A2" w14:textId="11474B49" w:rsidR="00FF6092" w:rsidRDefault="0080475F">
      <w:r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3FBCA114" wp14:editId="205F1F43">
            <wp:simplePos x="0" y="0"/>
            <wp:positionH relativeFrom="column">
              <wp:posOffset>-97155</wp:posOffset>
            </wp:positionH>
            <wp:positionV relativeFrom="paragraph">
              <wp:posOffset>73660</wp:posOffset>
            </wp:positionV>
            <wp:extent cx="729716" cy="886003"/>
            <wp:effectExtent l="0" t="0" r="0" b="9525"/>
            <wp:wrapNone/>
            <wp:docPr id="300520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20328" name="Picture 300520328"/>
                    <pic:cNvPicPr/>
                  </pic:nvPicPr>
                  <pic:blipFill rotWithShape="1">
                    <a:blip r:embed="rId10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5" t="3503" r="13217" b="4484"/>
                    <a:stretch/>
                  </pic:blipFill>
                  <pic:spPr bwMode="auto">
                    <a:xfrm>
                      <a:off x="0" y="0"/>
                      <a:ext cx="729716" cy="88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90EE8" w14:textId="77777777" w:rsidR="003A3C24" w:rsidRDefault="003A3C24"/>
    <w:p w14:paraId="474D81EB" w14:textId="77777777" w:rsidR="003A3C24" w:rsidRDefault="003A3C24"/>
    <w:p w14:paraId="037DF196" w14:textId="77777777" w:rsidR="003A3C24" w:rsidRPr="003A3C24" w:rsidRDefault="003A3C24" w:rsidP="003A3C24">
      <w:bookmarkStart w:id="0" w:name="_Hlk175593025"/>
      <w:bookmarkEnd w:id="0"/>
      <w:r>
        <w:br w:type="page"/>
      </w:r>
    </w:p>
    <w:sdt>
      <w:sdtPr>
        <w:rPr>
          <w:rFonts w:ascii="Roboto" w:hAnsi="Roboto"/>
          <w:color w:val="0C121E" w:themeColor="accent1"/>
        </w:rPr>
        <w:id w:val="719099263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noProof/>
        </w:rPr>
      </w:sdtEndPr>
      <w:sdtContent>
        <w:p w14:paraId="11A9B979" w14:textId="77777777" w:rsidR="003A3C24" w:rsidRPr="00B75B21" w:rsidRDefault="00547CA6" w:rsidP="003346E4">
          <w:pPr>
            <w:rPr>
              <w:rFonts w:cs="Arial"/>
              <w:sz w:val="48"/>
              <w:szCs w:val="48"/>
              <w14:textFill>
                <w14:gradFill>
                  <w14:gsLst>
                    <w14:gs w14:pos="0">
                      <w14:srgbClr w14:val="002060"/>
                    </w14:gs>
                    <w14:gs w14:pos="52000">
                      <w14:srgbClr w14:val="0070C0"/>
                    </w14:gs>
                    <w14:gs w14:pos="100000">
                      <w14:schemeClr w14:val="bg1">
                        <w14:lumMod w14:val="75000"/>
                      </w14:schemeClr>
                    </w14:gs>
                  </w14:gsLst>
                  <w14:lin w14:ang="10800000" w14:scaled="0"/>
                </w14:gradFill>
              </w14:textFill>
            </w:rPr>
          </w:pPr>
          <w:r w:rsidRPr="00B75B21">
            <w:rPr>
              <w:rFonts w:cs="Arial"/>
              <w:sz w:val="48"/>
              <w:szCs w:val="48"/>
              <w14:textFill>
                <w14:gradFill>
                  <w14:gsLst>
                    <w14:gs w14:pos="0">
                      <w14:srgbClr w14:val="002060"/>
                    </w14:gs>
                    <w14:gs w14:pos="52000">
                      <w14:srgbClr w14:val="0070C0"/>
                    </w14:gs>
                    <w14:gs w14:pos="100000">
                      <w14:schemeClr w14:val="bg1">
                        <w14:lumMod w14:val="75000"/>
                      </w14:schemeClr>
                    </w14:gs>
                  </w14:gsLst>
                  <w14:lin w14:ang="10800000" w14:scaled="0"/>
                </w14:gradFill>
              </w14:textFill>
            </w:rPr>
            <w:t>CON</w:t>
          </w:r>
          <w:r w:rsidR="00D409D4" w:rsidRPr="00B75B21">
            <w:rPr>
              <w:rFonts w:cs="Arial"/>
              <w:sz w:val="48"/>
              <w:szCs w:val="48"/>
              <w14:textFill>
                <w14:gradFill>
                  <w14:gsLst>
                    <w14:gs w14:pos="0">
                      <w14:srgbClr w14:val="002060"/>
                    </w14:gs>
                    <w14:gs w14:pos="52000">
                      <w14:srgbClr w14:val="0070C0"/>
                    </w14:gs>
                    <w14:gs w14:pos="100000">
                      <w14:schemeClr w14:val="bg1">
                        <w14:lumMod w14:val="75000"/>
                      </w14:schemeClr>
                    </w14:gs>
                  </w14:gsLst>
                  <w14:lin w14:ang="10800000" w14:scaled="0"/>
                </w14:gradFill>
              </w14:textFill>
            </w:rPr>
            <w:t>TENT</w:t>
          </w:r>
        </w:p>
        <w:p w14:paraId="373D105A" w14:textId="77777777" w:rsidR="003A3C24" w:rsidRPr="00B75B21" w:rsidRDefault="003A3C24" w:rsidP="00230F31">
          <w:pPr>
            <w:rPr>
              <w:rFonts w:cs="Arial"/>
              <w:lang w:val="en-US"/>
            </w:rPr>
          </w:pPr>
        </w:p>
        <w:p w14:paraId="1611B4CA" w14:textId="086EEC9B" w:rsidR="003F74DE" w:rsidRPr="003F74DE" w:rsidRDefault="003A3C24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AU"/>
            </w:rPr>
          </w:pPr>
          <w:r w:rsidRPr="003F74DE">
            <w:rPr>
              <w:rFonts w:cs="Arial"/>
            </w:rPr>
            <w:fldChar w:fldCharType="begin"/>
          </w:r>
          <w:r w:rsidRPr="003F74DE">
            <w:rPr>
              <w:rFonts w:cs="Arial"/>
            </w:rPr>
            <w:instrText xml:space="preserve"> TOC \o "1-3" \h \z \u </w:instrText>
          </w:r>
          <w:r w:rsidRPr="003F74DE">
            <w:rPr>
              <w:rFonts w:cs="Arial"/>
            </w:rPr>
            <w:fldChar w:fldCharType="separate"/>
          </w:r>
          <w:hyperlink w:anchor="_Toc184586638" w:history="1">
            <w:r w:rsidR="003F74DE" w:rsidRPr="003F74DE">
              <w:rPr>
                <w:rStyle w:val="Hyperlink"/>
                <w:rFonts w:cs="Arial"/>
                <w:noProof/>
                <w:color w:val="002060"/>
              </w:rPr>
              <w:t>EXECUTIVE SUMMARY</w:t>
            </w:r>
            <w:r w:rsidR="003F74DE" w:rsidRPr="003F74DE">
              <w:rPr>
                <w:noProof/>
                <w:webHidden/>
              </w:rPr>
              <w:tab/>
            </w:r>
            <w:r w:rsidR="003F74DE" w:rsidRPr="003F74DE">
              <w:rPr>
                <w:noProof/>
                <w:webHidden/>
              </w:rPr>
              <w:fldChar w:fldCharType="begin"/>
            </w:r>
            <w:r w:rsidR="003F74DE" w:rsidRPr="003F74DE">
              <w:rPr>
                <w:noProof/>
                <w:webHidden/>
              </w:rPr>
              <w:instrText xml:space="preserve"> PAGEREF _Toc184586638 \h </w:instrText>
            </w:r>
            <w:r w:rsidR="003F74DE" w:rsidRPr="003F74DE">
              <w:rPr>
                <w:noProof/>
                <w:webHidden/>
              </w:rPr>
            </w:r>
            <w:r w:rsidR="003F74DE" w:rsidRPr="003F74DE">
              <w:rPr>
                <w:noProof/>
                <w:webHidden/>
              </w:rPr>
              <w:fldChar w:fldCharType="separate"/>
            </w:r>
            <w:r w:rsidR="003F74DE" w:rsidRPr="003F74DE">
              <w:rPr>
                <w:noProof/>
                <w:webHidden/>
              </w:rPr>
              <w:t>2</w:t>
            </w:r>
            <w:r w:rsidR="003F74DE" w:rsidRPr="003F74DE">
              <w:rPr>
                <w:noProof/>
                <w:webHidden/>
              </w:rPr>
              <w:fldChar w:fldCharType="end"/>
            </w:r>
          </w:hyperlink>
        </w:p>
        <w:p w14:paraId="405158D0" w14:textId="364EBE53" w:rsidR="003F74DE" w:rsidRPr="003F74DE" w:rsidRDefault="003F74DE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AU"/>
            </w:rPr>
          </w:pPr>
          <w:hyperlink w:anchor="_Toc184586639" w:history="1">
            <w:r w:rsidRPr="003F74DE">
              <w:rPr>
                <w:rStyle w:val="Hyperlink"/>
                <w:rFonts w:cs="Arial"/>
                <w:noProof/>
                <w:color w:val="002060"/>
              </w:rPr>
              <w:t>KEYFRAMES AND JAVASCRIPT</w:t>
            </w:r>
            <w:r w:rsidRPr="003F74DE">
              <w:rPr>
                <w:noProof/>
                <w:webHidden/>
              </w:rPr>
              <w:tab/>
            </w:r>
            <w:r w:rsidRPr="003F74DE">
              <w:rPr>
                <w:noProof/>
                <w:webHidden/>
              </w:rPr>
              <w:fldChar w:fldCharType="begin"/>
            </w:r>
            <w:r w:rsidRPr="003F74DE">
              <w:rPr>
                <w:noProof/>
                <w:webHidden/>
              </w:rPr>
              <w:instrText xml:space="preserve"> PAGEREF _Toc184586639 \h </w:instrText>
            </w:r>
            <w:r w:rsidRPr="003F74DE">
              <w:rPr>
                <w:noProof/>
                <w:webHidden/>
              </w:rPr>
            </w:r>
            <w:r w:rsidRPr="003F74DE">
              <w:rPr>
                <w:noProof/>
                <w:webHidden/>
              </w:rPr>
              <w:fldChar w:fldCharType="separate"/>
            </w:r>
            <w:r w:rsidRPr="003F74DE">
              <w:rPr>
                <w:noProof/>
                <w:webHidden/>
              </w:rPr>
              <w:t>3</w:t>
            </w:r>
            <w:r w:rsidRPr="003F74DE">
              <w:rPr>
                <w:noProof/>
                <w:webHidden/>
              </w:rPr>
              <w:fldChar w:fldCharType="end"/>
            </w:r>
          </w:hyperlink>
        </w:p>
        <w:p w14:paraId="0BC8FC95" w14:textId="198DA85F" w:rsidR="003F74DE" w:rsidRPr="003F74DE" w:rsidRDefault="003F74DE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AU"/>
            </w:rPr>
          </w:pPr>
          <w:hyperlink w:anchor="_Toc184586640" w:history="1">
            <w:r w:rsidRPr="003F74DE">
              <w:rPr>
                <w:rStyle w:val="Hyperlink"/>
                <w:rFonts w:cs="Arial"/>
                <w:noProof/>
                <w:color w:val="002060"/>
              </w:rPr>
              <w:t>MEDIA</w:t>
            </w:r>
            <w:r w:rsidRPr="003F74DE">
              <w:rPr>
                <w:noProof/>
                <w:webHidden/>
              </w:rPr>
              <w:tab/>
            </w:r>
            <w:r w:rsidRPr="003F74DE">
              <w:rPr>
                <w:noProof/>
                <w:webHidden/>
              </w:rPr>
              <w:fldChar w:fldCharType="begin"/>
            </w:r>
            <w:r w:rsidRPr="003F74DE">
              <w:rPr>
                <w:noProof/>
                <w:webHidden/>
              </w:rPr>
              <w:instrText xml:space="preserve"> PAGEREF _Toc184586640 \h </w:instrText>
            </w:r>
            <w:r w:rsidRPr="003F74DE">
              <w:rPr>
                <w:noProof/>
                <w:webHidden/>
              </w:rPr>
            </w:r>
            <w:r w:rsidRPr="003F74DE">
              <w:rPr>
                <w:noProof/>
                <w:webHidden/>
              </w:rPr>
              <w:fldChar w:fldCharType="separate"/>
            </w:r>
            <w:r w:rsidRPr="003F74DE">
              <w:rPr>
                <w:noProof/>
                <w:webHidden/>
              </w:rPr>
              <w:t>7</w:t>
            </w:r>
            <w:r w:rsidRPr="003F74DE">
              <w:rPr>
                <w:noProof/>
                <w:webHidden/>
              </w:rPr>
              <w:fldChar w:fldCharType="end"/>
            </w:r>
          </w:hyperlink>
        </w:p>
        <w:p w14:paraId="6C8EE7C9" w14:textId="388E8B83" w:rsidR="003A3C24" w:rsidRPr="006106F0" w:rsidRDefault="003A3C24" w:rsidP="003A3C24">
          <w:pPr>
            <w:rPr>
              <w:color w:val="0C121E" w:themeColor="accent1"/>
            </w:rPr>
          </w:pPr>
          <w:r w:rsidRPr="003F74DE">
            <w:rPr>
              <w:rFonts w:cs="Arial"/>
              <w:b/>
              <w:bCs/>
              <w:noProof/>
            </w:rPr>
            <w:fldChar w:fldCharType="end"/>
          </w:r>
        </w:p>
      </w:sdtContent>
    </w:sdt>
    <w:p w14:paraId="415EF278" w14:textId="77777777" w:rsidR="003A3C24" w:rsidRDefault="003A3C24"/>
    <w:p w14:paraId="7288C786" w14:textId="77777777" w:rsidR="003A3C24" w:rsidRDefault="003A3C24"/>
    <w:p w14:paraId="045B4908" w14:textId="77777777" w:rsidR="003A3C24" w:rsidRDefault="003A3C24"/>
    <w:p w14:paraId="3D0D7A5E" w14:textId="77777777" w:rsidR="003A3C24" w:rsidRDefault="003A3C24"/>
    <w:p w14:paraId="491C4668" w14:textId="77777777" w:rsidR="003A3C24" w:rsidRDefault="003A3C24"/>
    <w:p w14:paraId="5CC5F0F3" w14:textId="77777777" w:rsidR="003A3C24" w:rsidRDefault="003A3C24"/>
    <w:p w14:paraId="30B98D12" w14:textId="77777777" w:rsidR="003A3C24" w:rsidRDefault="003A3C24"/>
    <w:p w14:paraId="5965A981" w14:textId="77777777" w:rsidR="003A3C24" w:rsidRDefault="003A3C24" w:rsidP="0072500A"/>
    <w:p w14:paraId="2C249C05" w14:textId="77777777" w:rsidR="003A3C24" w:rsidRDefault="003A3C24"/>
    <w:p w14:paraId="138243B6" w14:textId="77777777" w:rsidR="003A3C24" w:rsidRDefault="003A3C24"/>
    <w:p w14:paraId="076C5312" w14:textId="77777777" w:rsidR="003A3C24" w:rsidRDefault="003A3C24"/>
    <w:p w14:paraId="61BB849F" w14:textId="77777777" w:rsidR="003A3C24" w:rsidRDefault="003A3C24"/>
    <w:p w14:paraId="71DBB29B" w14:textId="77777777" w:rsidR="003A3C24" w:rsidRDefault="003A3C24"/>
    <w:p w14:paraId="145FE543" w14:textId="77777777" w:rsidR="003A3C24" w:rsidRDefault="003A3C24"/>
    <w:p w14:paraId="3DEB060B" w14:textId="77777777" w:rsidR="003A3C24" w:rsidRDefault="003A3C24"/>
    <w:p w14:paraId="7C53B181" w14:textId="77777777" w:rsidR="003A3C24" w:rsidRDefault="003A3C24"/>
    <w:p w14:paraId="31CD9614" w14:textId="77777777" w:rsidR="003A3C24" w:rsidRDefault="003A3C24"/>
    <w:p w14:paraId="37034C9E" w14:textId="77777777" w:rsidR="003A3C24" w:rsidRDefault="003A3C24"/>
    <w:p w14:paraId="149F0A97" w14:textId="77777777" w:rsidR="003A3C24" w:rsidRDefault="003A3C24"/>
    <w:p w14:paraId="3465F762" w14:textId="77777777" w:rsidR="003A3C24" w:rsidRDefault="003A3C24"/>
    <w:p w14:paraId="46D02ABD" w14:textId="77777777" w:rsidR="003A3C24" w:rsidRDefault="003A3C24"/>
    <w:p w14:paraId="3B048115" w14:textId="77777777" w:rsidR="003A3C24" w:rsidRDefault="003A3C24"/>
    <w:p w14:paraId="36D8D61A" w14:textId="77777777" w:rsidR="00B75B21" w:rsidRDefault="00B75B21"/>
    <w:p w14:paraId="379A6442" w14:textId="77777777" w:rsidR="00B75B21" w:rsidRDefault="00B75B21"/>
    <w:p w14:paraId="39051663" w14:textId="77777777" w:rsidR="00B75B21" w:rsidRDefault="00B75B21"/>
    <w:p w14:paraId="1338A8B6" w14:textId="77777777" w:rsidR="00230F31" w:rsidRPr="00B75B21" w:rsidRDefault="0072500A" w:rsidP="00FA4A5B">
      <w:pPr>
        <w:pStyle w:val="Heading1"/>
        <w:rPr>
          <w:rFonts w:cs="Arial"/>
          <w:szCs w:val="48"/>
          <w14:textFill>
            <w14:gradFill>
              <w14:gsLst>
                <w14:gs w14:pos="0">
                  <w14:srgbClr w14:val="002060"/>
                </w14:gs>
                <w14:gs w14:pos="50000">
                  <w14:srgbClr w14:val="0070C0"/>
                </w14:gs>
                <w14:gs w14:pos="100000">
                  <w14:schemeClr w14:val="bg1">
                    <w14:lumMod w14:val="75000"/>
                  </w14:schemeClr>
                </w14:gs>
              </w14:gsLst>
              <w14:lin w14:ang="10800000" w14:scaled="0"/>
            </w14:gradFill>
          </w14:textFill>
        </w:rPr>
      </w:pPr>
      <w:bookmarkStart w:id="1" w:name="_Toc184586638"/>
      <w:r w:rsidRPr="00B75B21">
        <w:rPr>
          <w:rFonts w:cs="Arial"/>
          <w:szCs w:val="48"/>
          <w14:textFill>
            <w14:gradFill>
              <w14:gsLst>
                <w14:gs w14:pos="0">
                  <w14:srgbClr w14:val="002060"/>
                </w14:gs>
                <w14:gs w14:pos="50000">
                  <w14:srgbClr w14:val="0070C0"/>
                </w14:gs>
                <w14:gs w14:pos="100000">
                  <w14:schemeClr w14:val="bg1">
                    <w14:lumMod w14:val="75000"/>
                  </w14:schemeClr>
                </w14:gs>
              </w14:gsLst>
              <w14:lin w14:ang="10800000" w14:scaled="0"/>
            </w14:gradFill>
          </w14:textFill>
        </w:rPr>
        <w:lastRenderedPageBreak/>
        <w:t>EXECUTIVE SUMMARY</w:t>
      </w:r>
      <w:bookmarkEnd w:id="1"/>
    </w:p>
    <w:p w14:paraId="7FAD124C" w14:textId="77777777" w:rsidR="00FA4A5B" w:rsidRPr="00B75B21" w:rsidRDefault="00FA4A5B" w:rsidP="00FA4A5B">
      <w:pPr>
        <w:rPr>
          <w:rFonts w:cs="Arial"/>
        </w:rPr>
      </w:pPr>
    </w:p>
    <w:p w14:paraId="50ABA609" w14:textId="1642BA92" w:rsidR="00550D06" w:rsidRDefault="00B235E9" w:rsidP="00550D06">
      <w:pPr>
        <w:rPr>
          <w:rFonts w:cs="Arial"/>
        </w:rPr>
      </w:pPr>
      <w:r w:rsidRPr="00B75B21">
        <w:rPr>
          <w:rFonts w:cs="Arial"/>
        </w:rPr>
        <w:t xml:space="preserve">In this document we are going to </w:t>
      </w:r>
      <w:r w:rsidR="00EE2051" w:rsidRPr="00B75B21">
        <w:rPr>
          <w:rFonts w:cs="Arial"/>
        </w:rPr>
        <w:t xml:space="preserve">develop </w:t>
      </w:r>
      <w:r w:rsidR="00550D06">
        <w:rPr>
          <w:rFonts w:cs="Arial"/>
        </w:rPr>
        <w:t>the client side technical information. We will d</w:t>
      </w:r>
      <w:r w:rsidR="00550D06" w:rsidRPr="00550D06">
        <w:rPr>
          <w:rFonts w:cs="Arial"/>
        </w:rPr>
        <w:t>escribe and showcase where implementing client-side dynamic content would be a valuable asset for the website.</w:t>
      </w:r>
    </w:p>
    <w:p w14:paraId="3069C490" w14:textId="77777777" w:rsidR="00550D06" w:rsidRDefault="00550D06" w:rsidP="00550D06">
      <w:pPr>
        <w:rPr>
          <w:rFonts w:cs="Arial"/>
        </w:rPr>
      </w:pPr>
    </w:p>
    <w:p w14:paraId="6579DCED" w14:textId="77777777" w:rsidR="00550D06" w:rsidRDefault="00550D06" w:rsidP="00550D06">
      <w:pPr>
        <w:rPr>
          <w:rFonts w:cs="Arial"/>
        </w:rPr>
      </w:pPr>
    </w:p>
    <w:p w14:paraId="766D1706" w14:textId="77777777" w:rsidR="00550D06" w:rsidRDefault="00550D06" w:rsidP="00550D06">
      <w:pPr>
        <w:rPr>
          <w:rFonts w:cs="Arial"/>
        </w:rPr>
      </w:pPr>
    </w:p>
    <w:p w14:paraId="2AB80356" w14:textId="77777777" w:rsidR="00550D06" w:rsidRDefault="00550D06" w:rsidP="00550D06">
      <w:pPr>
        <w:rPr>
          <w:rFonts w:cs="Arial"/>
        </w:rPr>
      </w:pPr>
    </w:p>
    <w:p w14:paraId="668AE269" w14:textId="77777777" w:rsidR="00550D06" w:rsidRDefault="00550D06" w:rsidP="00550D06">
      <w:pPr>
        <w:rPr>
          <w:rFonts w:cs="Arial"/>
        </w:rPr>
      </w:pPr>
    </w:p>
    <w:p w14:paraId="61C26CBA" w14:textId="77777777" w:rsidR="00550D06" w:rsidRDefault="00550D06" w:rsidP="00550D06">
      <w:pPr>
        <w:rPr>
          <w:rFonts w:cs="Arial"/>
        </w:rPr>
      </w:pPr>
    </w:p>
    <w:p w14:paraId="67136889" w14:textId="77777777" w:rsidR="00550D06" w:rsidRDefault="00550D06" w:rsidP="00550D06">
      <w:pPr>
        <w:rPr>
          <w:rFonts w:cs="Arial"/>
        </w:rPr>
      </w:pPr>
    </w:p>
    <w:p w14:paraId="45CE8A69" w14:textId="77777777" w:rsidR="00550D06" w:rsidRDefault="00550D06" w:rsidP="00550D06">
      <w:pPr>
        <w:rPr>
          <w:rFonts w:cs="Arial"/>
        </w:rPr>
      </w:pPr>
    </w:p>
    <w:p w14:paraId="752EFFA9" w14:textId="77777777" w:rsidR="00550D06" w:rsidRDefault="00550D06" w:rsidP="00550D06">
      <w:pPr>
        <w:rPr>
          <w:rFonts w:cs="Arial"/>
        </w:rPr>
      </w:pPr>
    </w:p>
    <w:p w14:paraId="1EE9CD8E" w14:textId="77777777" w:rsidR="00550D06" w:rsidRDefault="00550D06" w:rsidP="00550D06">
      <w:pPr>
        <w:rPr>
          <w:rFonts w:cs="Arial"/>
        </w:rPr>
      </w:pPr>
    </w:p>
    <w:p w14:paraId="56F33737" w14:textId="77777777" w:rsidR="00550D06" w:rsidRDefault="00550D06" w:rsidP="00550D06">
      <w:pPr>
        <w:rPr>
          <w:rFonts w:cs="Arial"/>
        </w:rPr>
      </w:pPr>
    </w:p>
    <w:p w14:paraId="735D569A" w14:textId="77777777" w:rsidR="00550D06" w:rsidRDefault="00550D06" w:rsidP="00550D06">
      <w:pPr>
        <w:rPr>
          <w:rFonts w:cs="Arial"/>
        </w:rPr>
      </w:pPr>
    </w:p>
    <w:p w14:paraId="76A4C7BA" w14:textId="77777777" w:rsidR="00550D06" w:rsidRDefault="00550D06" w:rsidP="00550D06">
      <w:pPr>
        <w:rPr>
          <w:rFonts w:cs="Arial"/>
        </w:rPr>
      </w:pPr>
    </w:p>
    <w:p w14:paraId="503AED54" w14:textId="77777777" w:rsidR="00550D06" w:rsidRDefault="00550D06" w:rsidP="00550D06">
      <w:pPr>
        <w:rPr>
          <w:rFonts w:cs="Arial"/>
        </w:rPr>
      </w:pPr>
    </w:p>
    <w:p w14:paraId="0FD5AFF6" w14:textId="77777777" w:rsidR="00550D06" w:rsidRDefault="00550D06" w:rsidP="00550D06">
      <w:pPr>
        <w:rPr>
          <w:rFonts w:cs="Arial"/>
        </w:rPr>
      </w:pPr>
    </w:p>
    <w:p w14:paraId="1B3713BF" w14:textId="77777777" w:rsidR="00550D06" w:rsidRDefault="00550D06" w:rsidP="00550D06">
      <w:pPr>
        <w:rPr>
          <w:rFonts w:cs="Arial"/>
        </w:rPr>
      </w:pPr>
    </w:p>
    <w:p w14:paraId="4EE9AD3C" w14:textId="77777777" w:rsidR="00550D06" w:rsidRDefault="00550D06" w:rsidP="00550D06">
      <w:pPr>
        <w:rPr>
          <w:rFonts w:cs="Arial"/>
        </w:rPr>
      </w:pPr>
    </w:p>
    <w:p w14:paraId="3C66F7F1" w14:textId="77777777" w:rsidR="00550D06" w:rsidRDefault="00550D06" w:rsidP="00550D06">
      <w:pPr>
        <w:rPr>
          <w:rFonts w:cs="Arial"/>
        </w:rPr>
      </w:pPr>
    </w:p>
    <w:p w14:paraId="77EE1896" w14:textId="77777777" w:rsidR="00550D06" w:rsidRDefault="00550D06" w:rsidP="00550D06">
      <w:pPr>
        <w:rPr>
          <w:rFonts w:cs="Arial"/>
        </w:rPr>
      </w:pPr>
    </w:p>
    <w:p w14:paraId="1525E489" w14:textId="77777777" w:rsidR="00550D06" w:rsidRDefault="00550D06" w:rsidP="00550D06">
      <w:pPr>
        <w:rPr>
          <w:rFonts w:cs="Arial"/>
        </w:rPr>
      </w:pPr>
    </w:p>
    <w:p w14:paraId="14B1190E" w14:textId="77777777" w:rsidR="00550D06" w:rsidRDefault="00550D06" w:rsidP="00550D06">
      <w:pPr>
        <w:rPr>
          <w:rFonts w:cs="Arial"/>
        </w:rPr>
      </w:pPr>
    </w:p>
    <w:p w14:paraId="46A84A5B" w14:textId="77777777" w:rsidR="00550D06" w:rsidRDefault="00550D06" w:rsidP="00550D06">
      <w:pPr>
        <w:rPr>
          <w:rFonts w:cs="Arial"/>
        </w:rPr>
      </w:pPr>
    </w:p>
    <w:p w14:paraId="519E47DB" w14:textId="77777777" w:rsidR="00550D06" w:rsidRDefault="00550D06" w:rsidP="00550D06">
      <w:pPr>
        <w:rPr>
          <w:rFonts w:cs="Arial"/>
        </w:rPr>
      </w:pPr>
    </w:p>
    <w:p w14:paraId="29FFA1A7" w14:textId="77777777" w:rsidR="00550D06" w:rsidRDefault="00550D06" w:rsidP="00550D06">
      <w:pPr>
        <w:rPr>
          <w:rFonts w:cs="Arial"/>
        </w:rPr>
      </w:pPr>
    </w:p>
    <w:p w14:paraId="66429D99" w14:textId="77777777" w:rsidR="00550D06" w:rsidRPr="00550D06" w:rsidRDefault="00550D06" w:rsidP="00550D06">
      <w:pPr>
        <w:rPr>
          <w:rFonts w:cs="Arial"/>
        </w:rPr>
      </w:pPr>
    </w:p>
    <w:p w14:paraId="2DA3F90D" w14:textId="640D763E" w:rsidR="00702C7D" w:rsidRPr="00B75B21" w:rsidRDefault="00702C7D" w:rsidP="0072500A">
      <w:pPr>
        <w:rPr>
          <w:rFonts w:cs="Arial"/>
        </w:rPr>
      </w:pPr>
    </w:p>
    <w:p w14:paraId="069642EA" w14:textId="77777777" w:rsidR="00FA061B" w:rsidRPr="0072500A" w:rsidRDefault="00FA061B" w:rsidP="00FA061B">
      <w:pPr>
        <w:rPr>
          <w:color w:val="131926" w:themeColor="text1"/>
        </w:rPr>
      </w:pPr>
    </w:p>
    <w:p w14:paraId="24A4F583" w14:textId="46D02521" w:rsidR="00550D06" w:rsidRDefault="00550D06" w:rsidP="00550D06">
      <w:pPr>
        <w:pStyle w:val="Heading1"/>
        <w:rPr>
          <w:rFonts w:cs="Arial"/>
          <w:szCs w:val="48"/>
          <w14:textFill>
            <w14:gradFill>
              <w14:gsLst>
                <w14:gs w14:pos="0">
                  <w14:srgbClr w14:val="002060"/>
                </w14:gs>
                <w14:gs w14:pos="50000">
                  <w14:srgbClr w14:val="0070C0"/>
                </w14:gs>
                <w14:gs w14:pos="100000">
                  <w14:schemeClr w14:val="bg1">
                    <w14:lumMod w14:val="75000"/>
                  </w14:schemeClr>
                </w14:gs>
              </w14:gsLst>
              <w14:lin w14:ang="10800000" w14:scaled="0"/>
            </w14:gradFill>
          </w14:textFill>
        </w:rPr>
      </w:pPr>
      <w:bookmarkStart w:id="2" w:name="_Toc184586639"/>
      <w:r>
        <w:rPr>
          <w:rFonts w:cs="Arial"/>
          <w:szCs w:val="48"/>
          <w14:textFill>
            <w14:gradFill>
              <w14:gsLst>
                <w14:gs w14:pos="0">
                  <w14:srgbClr w14:val="002060"/>
                </w14:gs>
                <w14:gs w14:pos="50000">
                  <w14:srgbClr w14:val="0070C0"/>
                </w14:gs>
                <w14:gs w14:pos="100000">
                  <w14:schemeClr w14:val="bg1">
                    <w14:lumMod w14:val="75000"/>
                  </w14:schemeClr>
                </w14:gs>
              </w14:gsLst>
              <w14:lin w14:ang="10800000" w14:scaled="0"/>
            </w14:gradFill>
          </w14:textFill>
        </w:rPr>
        <w:lastRenderedPageBreak/>
        <w:t>KEYFRAMES AND JAVASCRIPT</w:t>
      </w:r>
      <w:bookmarkEnd w:id="2"/>
    </w:p>
    <w:p w14:paraId="72DFB591" w14:textId="77777777" w:rsidR="00550D06" w:rsidRDefault="00550D06" w:rsidP="00550D06"/>
    <w:p w14:paraId="21AE24EC" w14:textId="77777777" w:rsidR="0094421D" w:rsidRPr="00072783" w:rsidRDefault="0094421D" w:rsidP="00550D06">
      <w:pPr>
        <w:rPr>
          <w:b/>
          <w:bCs/>
          <w:sz w:val="28"/>
          <w:szCs w:val="28"/>
        </w:rPr>
      </w:pPr>
      <w:r w:rsidRPr="00072783">
        <w:rPr>
          <w:b/>
          <w:bCs/>
          <w:sz w:val="28"/>
          <w:szCs w:val="28"/>
        </w:rPr>
        <w:t xml:space="preserve">KEYFRAMES </w:t>
      </w:r>
    </w:p>
    <w:p w14:paraId="08FB6425" w14:textId="77777777" w:rsidR="0094421D" w:rsidRDefault="0094421D" w:rsidP="00550D06">
      <w:pPr>
        <w:rPr>
          <w:b/>
          <w:bCs/>
        </w:rPr>
      </w:pPr>
    </w:p>
    <w:p w14:paraId="665ADA71" w14:textId="083E5FCC" w:rsidR="00B172DF" w:rsidRPr="00072783" w:rsidRDefault="0094421D" w:rsidP="00550D06">
      <w:pPr>
        <w:rPr>
          <w:b/>
          <w:bCs/>
          <w:sz w:val="24"/>
          <w:szCs w:val="24"/>
        </w:rPr>
      </w:pPr>
      <w:r w:rsidRPr="00072783">
        <w:rPr>
          <w:b/>
          <w:bCs/>
          <w:sz w:val="24"/>
          <w:szCs w:val="24"/>
        </w:rPr>
        <w:t>Crawling Letters</w:t>
      </w:r>
    </w:p>
    <w:p w14:paraId="41F536D3" w14:textId="66DF204E" w:rsidR="00550D06" w:rsidRDefault="00550D06" w:rsidP="00550D06">
      <w:r>
        <w:t xml:space="preserve">We will implement a keyframe </w:t>
      </w:r>
      <w:r w:rsidR="004E072D">
        <w:t>on</w:t>
      </w:r>
      <w:r>
        <w:t xml:space="preserve"> the </w:t>
      </w:r>
      <w:proofErr w:type="spellStart"/>
      <w:r w:rsidR="00B172DF">
        <w:t>about</w:t>
      </w:r>
      <w:r w:rsidR="004E072D">
        <w:t>.php</w:t>
      </w:r>
      <w:proofErr w:type="spellEnd"/>
      <w:r>
        <w:t xml:space="preserve"> that is imitating the crawling letters of the movies introduction. In this section using this animation we will explain what the Star Wars universe  and the original trilogy is about.</w:t>
      </w:r>
    </w:p>
    <w:p w14:paraId="0FC64BED" w14:textId="72DADD65" w:rsidR="00B172DF" w:rsidRDefault="0094421D" w:rsidP="00550D06">
      <w:r>
        <w:rPr>
          <w:noProof/>
        </w:rPr>
        <w:drawing>
          <wp:inline distT="0" distB="0" distL="0" distR="0" wp14:anchorId="516C58C9" wp14:editId="344E1222">
            <wp:extent cx="5400040" cy="3037840"/>
            <wp:effectExtent l="0" t="0" r="0" b="0"/>
            <wp:docPr id="557354099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54099" name="Graphic 557354099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7211" w14:textId="77777777" w:rsidR="0094421D" w:rsidRDefault="0094421D" w:rsidP="00550D06"/>
    <w:p w14:paraId="512BE3EA" w14:textId="77777777" w:rsidR="00893D41" w:rsidRDefault="00893D41" w:rsidP="00550D06"/>
    <w:p w14:paraId="164F5FAA" w14:textId="77777777" w:rsidR="00893D41" w:rsidRDefault="00893D41" w:rsidP="00550D06"/>
    <w:p w14:paraId="219539C8" w14:textId="77777777" w:rsidR="00893D41" w:rsidRDefault="00893D41" w:rsidP="00550D06"/>
    <w:p w14:paraId="3D940E80" w14:textId="0644FA24" w:rsidR="0094421D" w:rsidRPr="00C52B20" w:rsidRDefault="0094421D" w:rsidP="00C52B20">
      <w:pPr>
        <w:ind w:left="360"/>
        <w:rPr>
          <w:b/>
          <w:bCs/>
        </w:rPr>
      </w:pPr>
    </w:p>
    <w:p w14:paraId="5BD22388" w14:textId="77777777" w:rsidR="0094421D" w:rsidRDefault="0094421D" w:rsidP="00550D06"/>
    <w:p w14:paraId="3E65C69A" w14:textId="77777777" w:rsidR="0094421D" w:rsidRDefault="0094421D" w:rsidP="00550D06"/>
    <w:p w14:paraId="71184ACA" w14:textId="77777777" w:rsidR="0094421D" w:rsidRDefault="0094421D" w:rsidP="00550D06"/>
    <w:p w14:paraId="78F33EE0" w14:textId="77777777" w:rsidR="00B172DF" w:rsidRDefault="00B172DF" w:rsidP="00550D06"/>
    <w:p w14:paraId="32D99491" w14:textId="77777777" w:rsidR="00B172DF" w:rsidRDefault="00B172DF" w:rsidP="00550D06"/>
    <w:p w14:paraId="7F004FB8" w14:textId="77777777" w:rsidR="00550D06" w:rsidRDefault="00550D06" w:rsidP="00550D06"/>
    <w:p w14:paraId="4B1EF217" w14:textId="77777777" w:rsidR="004C7FF5" w:rsidRDefault="004C7FF5" w:rsidP="004C7FF5"/>
    <w:p w14:paraId="78E0DCBF" w14:textId="5BEDD40C" w:rsidR="00107046" w:rsidRPr="00072783" w:rsidRDefault="00107046" w:rsidP="00107046">
      <w:pPr>
        <w:rPr>
          <w:b/>
          <w:bCs/>
          <w:sz w:val="28"/>
          <w:szCs w:val="28"/>
        </w:rPr>
      </w:pPr>
      <w:r w:rsidRPr="00072783">
        <w:rPr>
          <w:b/>
          <w:bCs/>
          <w:sz w:val="28"/>
          <w:szCs w:val="28"/>
        </w:rPr>
        <w:lastRenderedPageBreak/>
        <w:t>HOVER</w:t>
      </w:r>
      <w:r w:rsidR="000A5246" w:rsidRPr="00072783">
        <w:rPr>
          <w:b/>
          <w:bCs/>
          <w:sz w:val="28"/>
          <w:szCs w:val="28"/>
        </w:rPr>
        <w:t>S</w:t>
      </w:r>
    </w:p>
    <w:p w14:paraId="014D25D5" w14:textId="77777777" w:rsidR="00107046" w:rsidRDefault="00107046" w:rsidP="00107046">
      <w:pPr>
        <w:rPr>
          <w:b/>
          <w:bCs/>
        </w:rPr>
      </w:pPr>
    </w:p>
    <w:p w14:paraId="516FC1F2" w14:textId="72E2C911" w:rsidR="00072783" w:rsidRDefault="00107046" w:rsidP="004C7FF5">
      <w:pPr>
        <w:rPr>
          <w:b/>
          <w:bCs/>
          <w:sz w:val="24"/>
          <w:szCs w:val="24"/>
        </w:rPr>
      </w:pPr>
      <w:r w:rsidRPr="00072783">
        <w:rPr>
          <w:b/>
          <w:bCs/>
          <w:sz w:val="24"/>
          <w:szCs w:val="24"/>
        </w:rPr>
        <w:t>On data display c</w:t>
      </w:r>
      <w:r w:rsidR="00072783">
        <w:rPr>
          <w:b/>
          <w:bCs/>
          <w:sz w:val="24"/>
          <w:szCs w:val="24"/>
        </w:rPr>
        <w:t>ontainers</w:t>
      </w:r>
    </w:p>
    <w:p w14:paraId="0210AD83" w14:textId="1EC8F586" w:rsidR="000A5246" w:rsidRPr="00072783" w:rsidRDefault="00072783" w:rsidP="004C7FF5">
      <w:r>
        <w:t xml:space="preserve">For navigating through the data display sections and hover over a data record we choose a </w:t>
      </w:r>
      <w:r w:rsidRPr="00072783">
        <w:rPr>
          <w:b/>
          <w:bCs/>
        </w:rPr>
        <w:t>transform : scale(1.03);</w:t>
      </w:r>
      <w:r>
        <w:t xml:space="preserve"> and </w:t>
      </w:r>
      <w:r w:rsidRPr="00072783">
        <w:rPr>
          <w:b/>
          <w:bCs/>
        </w:rPr>
        <w:t xml:space="preserve">border: 2px solid </w:t>
      </w:r>
      <w:proofErr w:type="spellStart"/>
      <w:r w:rsidRPr="00072783">
        <w:rPr>
          <w:b/>
          <w:bCs/>
        </w:rPr>
        <w:t>rgba</w:t>
      </w:r>
      <w:proofErr w:type="spellEnd"/>
      <w:r w:rsidRPr="00072783">
        <w:rPr>
          <w:b/>
          <w:bCs/>
        </w:rPr>
        <w:t>(0, 255, 255, 0.7);</w:t>
      </w:r>
      <w:r>
        <w:rPr>
          <w:b/>
          <w:bCs/>
        </w:rPr>
        <w:t xml:space="preserve"> </w:t>
      </w:r>
      <w:r w:rsidRPr="00072783">
        <w:t xml:space="preserve">with a smooth </w:t>
      </w:r>
      <w:r w:rsidRPr="00072783">
        <w:rPr>
          <w:b/>
          <w:bCs/>
        </w:rPr>
        <w:t>transition: all 0.3s ease-in-out;</w:t>
      </w:r>
    </w:p>
    <w:p w14:paraId="63946077" w14:textId="10DF5CC3" w:rsidR="000A5246" w:rsidRDefault="000A5246" w:rsidP="004C7F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F64CC6" wp14:editId="762DC504">
            <wp:extent cx="5400040" cy="3037840"/>
            <wp:effectExtent l="0" t="0" r="0" b="0"/>
            <wp:docPr id="25402263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2263" name="Graphic 25402263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E3CD" w14:textId="77777777" w:rsidR="00072783" w:rsidRDefault="00072783" w:rsidP="004C7FF5">
      <w:pPr>
        <w:rPr>
          <w:b/>
          <w:bCs/>
        </w:rPr>
      </w:pPr>
    </w:p>
    <w:p w14:paraId="5BAB16D6" w14:textId="730DDA13" w:rsidR="00072783" w:rsidRDefault="00072783" w:rsidP="004C7FF5">
      <w:pPr>
        <w:rPr>
          <w:b/>
          <w:bCs/>
        </w:rPr>
      </w:pPr>
    </w:p>
    <w:p w14:paraId="247EADB5" w14:textId="77777777" w:rsidR="00072783" w:rsidRDefault="00072783" w:rsidP="00072783">
      <w:pPr>
        <w:rPr>
          <w:b/>
          <w:bCs/>
          <w:sz w:val="28"/>
          <w:szCs w:val="28"/>
        </w:rPr>
      </w:pPr>
    </w:p>
    <w:p w14:paraId="238C73E8" w14:textId="77777777" w:rsidR="00072783" w:rsidRDefault="00072783" w:rsidP="00072783">
      <w:pPr>
        <w:rPr>
          <w:b/>
          <w:bCs/>
          <w:sz w:val="28"/>
          <w:szCs w:val="28"/>
        </w:rPr>
      </w:pPr>
    </w:p>
    <w:p w14:paraId="72475BB8" w14:textId="77777777" w:rsidR="00072783" w:rsidRDefault="00072783" w:rsidP="00072783">
      <w:pPr>
        <w:rPr>
          <w:b/>
          <w:bCs/>
          <w:sz w:val="28"/>
          <w:szCs w:val="28"/>
        </w:rPr>
      </w:pPr>
    </w:p>
    <w:p w14:paraId="48837E2F" w14:textId="77777777" w:rsidR="00072783" w:rsidRDefault="00072783" w:rsidP="00072783">
      <w:pPr>
        <w:rPr>
          <w:b/>
          <w:bCs/>
          <w:sz w:val="28"/>
          <w:szCs w:val="28"/>
        </w:rPr>
      </w:pPr>
    </w:p>
    <w:p w14:paraId="68AB5A04" w14:textId="77777777" w:rsidR="00072783" w:rsidRDefault="00072783" w:rsidP="00072783">
      <w:pPr>
        <w:rPr>
          <w:b/>
          <w:bCs/>
          <w:sz w:val="28"/>
          <w:szCs w:val="28"/>
        </w:rPr>
      </w:pPr>
    </w:p>
    <w:p w14:paraId="48249096" w14:textId="77777777" w:rsidR="00072783" w:rsidRDefault="00072783" w:rsidP="00072783">
      <w:pPr>
        <w:rPr>
          <w:b/>
          <w:bCs/>
          <w:sz w:val="28"/>
          <w:szCs w:val="28"/>
        </w:rPr>
      </w:pPr>
    </w:p>
    <w:p w14:paraId="46893847" w14:textId="77777777" w:rsidR="00072783" w:rsidRDefault="00072783" w:rsidP="00072783">
      <w:pPr>
        <w:rPr>
          <w:b/>
          <w:bCs/>
          <w:sz w:val="28"/>
          <w:szCs w:val="28"/>
        </w:rPr>
      </w:pPr>
    </w:p>
    <w:p w14:paraId="67843732" w14:textId="77777777" w:rsidR="00072783" w:rsidRDefault="00072783" w:rsidP="00072783">
      <w:pPr>
        <w:rPr>
          <w:b/>
          <w:bCs/>
          <w:sz w:val="28"/>
          <w:szCs w:val="28"/>
        </w:rPr>
      </w:pPr>
    </w:p>
    <w:p w14:paraId="633B9B6A" w14:textId="77777777" w:rsidR="00072783" w:rsidRDefault="00072783" w:rsidP="00072783">
      <w:pPr>
        <w:rPr>
          <w:b/>
          <w:bCs/>
          <w:sz w:val="28"/>
          <w:szCs w:val="28"/>
        </w:rPr>
      </w:pPr>
    </w:p>
    <w:p w14:paraId="4891684C" w14:textId="77777777" w:rsidR="00072783" w:rsidRDefault="00072783" w:rsidP="00072783">
      <w:pPr>
        <w:rPr>
          <w:b/>
          <w:bCs/>
          <w:sz w:val="28"/>
          <w:szCs w:val="28"/>
        </w:rPr>
      </w:pPr>
    </w:p>
    <w:p w14:paraId="7848E5C6" w14:textId="77777777" w:rsidR="00072783" w:rsidRDefault="00072783" w:rsidP="00072783">
      <w:pPr>
        <w:rPr>
          <w:b/>
          <w:bCs/>
          <w:sz w:val="28"/>
          <w:szCs w:val="28"/>
        </w:rPr>
      </w:pPr>
    </w:p>
    <w:p w14:paraId="7FB29E5D" w14:textId="0D5B07DA" w:rsidR="00072783" w:rsidRDefault="00072783" w:rsidP="000727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DROPDOWN MENU</w:t>
      </w:r>
    </w:p>
    <w:p w14:paraId="645A202D" w14:textId="77777777" w:rsidR="00072783" w:rsidRDefault="00072783" w:rsidP="00072783">
      <w:pPr>
        <w:rPr>
          <w:b/>
          <w:bCs/>
          <w:sz w:val="28"/>
          <w:szCs w:val="28"/>
        </w:rPr>
      </w:pPr>
    </w:p>
    <w:p w14:paraId="66718369" w14:textId="698372D8" w:rsidR="00387409" w:rsidRDefault="00072783" w:rsidP="0007278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the </w:t>
      </w:r>
      <w:r w:rsidRPr="00072783">
        <w:rPr>
          <w:b/>
          <w:bCs/>
          <w:i/>
          <w:iCs/>
          <w:sz w:val="24"/>
          <w:szCs w:val="24"/>
        </w:rPr>
        <w:t xml:space="preserve">sort data by </w:t>
      </w:r>
      <w:r>
        <w:rPr>
          <w:b/>
          <w:bCs/>
          <w:sz w:val="24"/>
          <w:szCs w:val="24"/>
        </w:rPr>
        <w:t>menu</w:t>
      </w:r>
    </w:p>
    <w:p w14:paraId="2798444C" w14:textId="0310197A" w:rsidR="00387409" w:rsidRPr="007123E4" w:rsidRDefault="00387409" w:rsidP="00072783">
      <w:r w:rsidRPr="007123E4">
        <w:t xml:space="preserve">We will implement a dropdown menu to sort records in the display data sections. </w:t>
      </w:r>
    </w:p>
    <w:p w14:paraId="01D81BFE" w14:textId="28230D32" w:rsidR="00387409" w:rsidRPr="00387409" w:rsidRDefault="00387409" w:rsidP="0007278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BDF893" wp14:editId="5E3245F6">
            <wp:extent cx="5400040" cy="3037840"/>
            <wp:effectExtent l="0" t="0" r="0" b="0"/>
            <wp:docPr id="769326974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6974" name="Graphic 769326974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1939" w14:textId="77777777" w:rsidR="00072783" w:rsidRDefault="00072783" w:rsidP="00072783">
      <w:pPr>
        <w:rPr>
          <w:b/>
          <w:bCs/>
          <w:sz w:val="24"/>
          <w:szCs w:val="24"/>
        </w:rPr>
      </w:pPr>
    </w:p>
    <w:p w14:paraId="0ED4B339" w14:textId="77777777" w:rsidR="00072783" w:rsidRPr="00072783" w:rsidRDefault="00072783" w:rsidP="00072783">
      <w:pPr>
        <w:rPr>
          <w:b/>
          <w:bCs/>
          <w:sz w:val="28"/>
          <w:szCs w:val="28"/>
        </w:rPr>
      </w:pPr>
    </w:p>
    <w:p w14:paraId="59362480" w14:textId="77777777" w:rsidR="00107046" w:rsidRPr="004C7FF5" w:rsidRDefault="00107046" w:rsidP="004C7FF5"/>
    <w:p w14:paraId="3F5775A7" w14:textId="77777777" w:rsidR="00230F31" w:rsidRPr="00FC1744" w:rsidRDefault="00230F31" w:rsidP="00800C69">
      <w:pPr>
        <w:spacing w:line="276" w:lineRule="auto"/>
        <w:rPr>
          <w:rFonts w:ascii="Orbitron" w:hAnsi="Orbitron"/>
          <w:color w:val="0C121E" w:themeColor="accent1"/>
        </w:rPr>
      </w:pPr>
    </w:p>
    <w:p w14:paraId="19495DC3" w14:textId="77777777" w:rsidR="00230F31" w:rsidRDefault="00230F31" w:rsidP="00800C69">
      <w:pPr>
        <w:spacing w:line="276" w:lineRule="auto"/>
        <w:rPr>
          <w:rFonts w:ascii="Orbitron" w:hAnsi="Orbitron"/>
          <w:color w:val="0C121E" w:themeColor="accent1"/>
        </w:rPr>
      </w:pPr>
    </w:p>
    <w:p w14:paraId="47AA22CD" w14:textId="77777777" w:rsidR="00387409" w:rsidRDefault="00387409" w:rsidP="00800C69">
      <w:pPr>
        <w:spacing w:line="276" w:lineRule="auto"/>
        <w:rPr>
          <w:rFonts w:ascii="Orbitron" w:hAnsi="Orbitron"/>
          <w:color w:val="0C121E" w:themeColor="accent1"/>
        </w:rPr>
      </w:pPr>
    </w:p>
    <w:p w14:paraId="31B18EEE" w14:textId="77777777" w:rsidR="00387409" w:rsidRDefault="00387409" w:rsidP="00800C69">
      <w:pPr>
        <w:spacing w:line="276" w:lineRule="auto"/>
        <w:rPr>
          <w:rFonts w:ascii="Orbitron" w:hAnsi="Orbitron"/>
          <w:color w:val="0C121E" w:themeColor="accent1"/>
        </w:rPr>
      </w:pPr>
    </w:p>
    <w:p w14:paraId="3AF0B4C2" w14:textId="77777777" w:rsidR="00387409" w:rsidRDefault="00387409" w:rsidP="00800C69">
      <w:pPr>
        <w:spacing w:line="276" w:lineRule="auto"/>
        <w:rPr>
          <w:rFonts w:ascii="Orbitron" w:hAnsi="Orbitron"/>
          <w:color w:val="0C121E" w:themeColor="accent1"/>
        </w:rPr>
      </w:pPr>
    </w:p>
    <w:p w14:paraId="79A4ABF3" w14:textId="77777777" w:rsidR="00387409" w:rsidRDefault="00387409" w:rsidP="00800C69">
      <w:pPr>
        <w:spacing w:line="276" w:lineRule="auto"/>
        <w:rPr>
          <w:rFonts w:ascii="Orbitron" w:hAnsi="Orbitron"/>
          <w:color w:val="0C121E" w:themeColor="accent1"/>
        </w:rPr>
      </w:pPr>
    </w:p>
    <w:p w14:paraId="79837A6F" w14:textId="77777777" w:rsidR="00387409" w:rsidRDefault="00387409" w:rsidP="00800C69">
      <w:pPr>
        <w:spacing w:line="276" w:lineRule="auto"/>
        <w:rPr>
          <w:rFonts w:ascii="Orbitron" w:hAnsi="Orbitron"/>
          <w:color w:val="0C121E" w:themeColor="accent1"/>
        </w:rPr>
      </w:pPr>
    </w:p>
    <w:p w14:paraId="575AF21A" w14:textId="77777777" w:rsidR="00387409" w:rsidRDefault="00387409" w:rsidP="00800C69">
      <w:pPr>
        <w:spacing w:line="276" w:lineRule="auto"/>
        <w:rPr>
          <w:rFonts w:ascii="Orbitron" w:hAnsi="Orbitron"/>
          <w:color w:val="0C121E" w:themeColor="accent1"/>
        </w:rPr>
      </w:pPr>
    </w:p>
    <w:p w14:paraId="355CC9E8" w14:textId="77777777" w:rsidR="00387409" w:rsidRDefault="00387409" w:rsidP="00800C69">
      <w:pPr>
        <w:spacing w:line="276" w:lineRule="auto"/>
        <w:rPr>
          <w:rFonts w:ascii="Orbitron" w:hAnsi="Orbitron"/>
          <w:color w:val="0C121E" w:themeColor="accent1"/>
        </w:rPr>
      </w:pPr>
    </w:p>
    <w:p w14:paraId="6B77FDC4" w14:textId="77777777" w:rsidR="00387409" w:rsidRDefault="00387409" w:rsidP="00800C69">
      <w:pPr>
        <w:spacing w:line="276" w:lineRule="auto"/>
        <w:rPr>
          <w:rFonts w:ascii="Orbitron" w:hAnsi="Orbitron"/>
          <w:color w:val="0C121E" w:themeColor="accent1"/>
        </w:rPr>
      </w:pPr>
    </w:p>
    <w:p w14:paraId="7B12CCB3" w14:textId="77777777" w:rsidR="00387409" w:rsidRDefault="00387409" w:rsidP="00800C69">
      <w:pPr>
        <w:spacing w:line="276" w:lineRule="auto"/>
        <w:rPr>
          <w:rFonts w:ascii="Orbitron" w:hAnsi="Orbitron"/>
          <w:color w:val="0C121E" w:themeColor="accent1"/>
        </w:rPr>
      </w:pPr>
    </w:p>
    <w:p w14:paraId="2C91F82B" w14:textId="58C90F30" w:rsidR="00387409" w:rsidRDefault="00387409" w:rsidP="003874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JAVASCRIPT </w:t>
      </w:r>
    </w:p>
    <w:p w14:paraId="7A71CBC8" w14:textId="5BEE6D58" w:rsidR="00387409" w:rsidRDefault="00387409" w:rsidP="00387409">
      <w:pPr>
        <w:rPr>
          <w:b/>
          <w:bCs/>
          <w:sz w:val="28"/>
          <w:szCs w:val="28"/>
        </w:rPr>
      </w:pPr>
    </w:p>
    <w:p w14:paraId="45583447" w14:textId="0B837BFC" w:rsidR="00387409" w:rsidRDefault="00387409" w:rsidP="00387409">
      <w:pPr>
        <w:rPr>
          <w:b/>
          <w:bCs/>
          <w:sz w:val="24"/>
          <w:szCs w:val="24"/>
        </w:rPr>
      </w:pPr>
      <w:r w:rsidRPr="00387409">
        <w:rPr>
          <w:b/>
          <w:bCs/>
          <w:sz w:val="24"/>
          <w:szCs w:val="24"/>
        </w:rPr>
        <w:t>Slideshows</w:t>
      </w:r>
    </w:p>
    <w:p w14:paraId="59E113D1" w14:textId="0F6EDC59" w:rsidR="00387409" w:rsidRPr="007123E4" w:rsidRDefault="00387409" w:rsidP="00387409">
      <w:r w:rsidRPr="007123E4">
        <w:t xml:space="preserve">When clicking on </w:t>
      </w:r>
      <w:r w:rsidR="00913B77" w:rsidRPr="007123E4">
        <w:t xml:space="preserve">a data record it will take us to another section with more information about, for the images display we will be using a simple slideshow built on JavaScript. We will have the capability of going </w:t>
      </w:r>
      <w:r w:rsidR="00175594" w:rsidRPr="007123E4">
        <w:t xml:space="preserve">to the previous and next image by clicking on the right and left arrows. In addition, it will automatically show the next image with an interval set on 6 second. </w:t>
      </w:r>
      <w:r w:rsidR="00913B77" w:rsidRPr="007123E4">
        <w:t xml:space="preserve">  </w:t>
      </w:r>
    </w:p>
    <w:p w14:paraId="3FD629B9" w14:textId="51D26CFA" w:rsidR="007123E4" w:rsidRDefault="007123E4" w:rsidP="0038740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AB9EA5" wp14:editId="6839CE58">
            <wp:extent cx="5400040" cy="3037840"/>
            <wp:effectExtent l="0" t="0" r="0" b="0"/>
            <wp:docPr id="1862518582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18582" name="Graphic 1862518582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A837" w14:textId="77777777" w:rsidR="007123E4" w:rsidRDefault="007123E4" w:rsidP="00387409">
      <w:pPr>
        <w:rPr>
          <w:sz w:val="24"/>
          <w:szCs w:val="24"/>
        </w:rPr>
      </w:pPr>
    </w:p>
    <w:p w14:paraId="11C687B8" w14:textId="22228138" w:rsidR="007123E4" w:rsidRDefault="007123E4" w:rsidP="00387409">
      <w:pPr>
        <w:rPr>
          <w:b/>
          <w:bCs/>
          <w:sz w:val="24"/>
          <w:szCs w:val="24"/>
        </w:rPr>
      </w:pPr>
      <w:r w:rsidRPr="007123E4">
        <w:rPr>
          <w:b/>
          <w:bCs/>
          <w:sz w:val="24"/>
          <w:szCs w:val="24"/>
        </w:rPr>
        <w:t>Confirmation box – Delete</w:t>
      </w:r>
    </w:p>
    <w:p w14:paraId="60FC75C9" w14:textId="7F0C2ABD" w:rsidR="007123E4" w:rsidRDefault="007123E4" w:rsidP="00387409">
      <w:r w:rsidRPr="007123E4">
        <w:t>When deleting a record, we will implement a pop up window to confirm it.</w:t>
      </w:r>
      <w:r>
        <w:t xml:space="preserve"> </w:t>
      </w:r>
    </w:p>
    <w:p w14:paraId="7FB442A1" w14:textId="2737EE71" w:rsidR="009F7EFF" w:rsidRDefault="008116D5">
      <w:r>
        <w:rPr>
          <w:noProof/>
        </w:rPr>
        <w:drawing>
          <wp:inline distT="0" distB="0" distL="0" distR="0" wp14:anchorId="31CF5834" wp14:editId="5B495A68">
            <wp:extent cx="4706974" cy="2647950"/>
            <wp:effectExtent l="0" t="0" r="0" b="0"/>
            <wp:docPr id="198279741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97418" name="Graphic 1982797418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602" cy="26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F5A6" w14:textId="4043F2F3" w:rsidR="002311E5" w:rsidRDefault="002311E5" w:rsidP="002311E5">
      <w:pPr>
        <w:pStyle w:val="Heading1"/>
        <w:rPr>
          <w:rFonts w:cs="Arial"/>
          <w:szCs w:val="48"/>
          <w14:textFill>
            <w14:gradFill>
              <w14:gsLst>
                <w14:gs w14:pos="0">
                  <w14:srgbClr w14:val="002060"/>
                </w14:gs>
                <w14:gs w14:pos="50000">
                  <w14:srgbClr w14:val="0070C0"/>
                </w14:gs>
                <w14:gs w14:pos="100000">
                  <w14:schemeClr w14:val="bg1">
                    <w14:lumMod w14:val="75000"/>
                  </w14:schemeClr>
                </w14:gs>
              </w14:gsLst>
              <w14:lin w14:ang="10800000" w14:scaled="0"/>
            </w14:gradFill>
          </w14:textFill>
        </w:rPr>
      </w:pPr>
      <w:bookmarkStart w:id="3" w:name="_Toc184586640"/>
      <w:r>
        <w:rPr>
          <w:rFonts w:cs="Arial"/>
          <w:szCs w:val="48"/>
          <w14:textFill>
            <w14:gradFill>
              <w14:gsLst>
                <w14:gs w14:pos="0">
                  <w14:srgbClr w14:val="002060"/>
                </w14:gs>
                <w14:gs w14:pos="50000">
                  <w14:srgbClr w14:val="0070C0"/>
                </w14:gs>
                <w14:gs w14:pos="100000">
                  <w14:schemeClr w14:val="bg1">
                    <w14:lumMod w14:val="75000"/>
                  </w14:schemeClr>
                </w14:gs>
              </w14:gsLst>
              <w14:lin w14:ang="10800000" w14:scaled="0"/>
            </w14:gradFill>
          </w14:textFill>
        </w:rPr>
        <w:lastRenderedPageBreak/>
        <w:t>MEDIA</w:t>
      </w:r>
      <w:bookmarkEnd w:id="3"/>
    </w:p>
    <w:p w14:paraId="7A48789A" w14:textId="77777777" w:rsidR="002311E5" w:rsidRDefault="002311E5" w:rsidP="002311E5"/>
    <w:p w14:paraId="5A1D6829" w14:textId="1E243B62" w:rsidR="002311E5" w:rsidRDefault="002311E5" w:rsidP="002311E5">
      <w:r>
        <w:t>On the Home section we will use a &lt;video&gt; as CTA, there will be some controls so the user can interact with the video.</w:t>
      </w:r>
    </w:p>
    <w:p w14:paraId="1E64EBFD" w14:textId="34BEA5AC" w:rsidR="00987753" w:rsidRPr="002311E5" w:rsidRDefault="00987753" w:rsidP="002311E5">
      <w:r>
        <w:rPr>
          <w:noProof/>
        </w:rPr>
        <w:drawing>
          <wp:inline distT="0" distB="0" distL="0" distR="0" wp14:anchorId="10E679CD" wp14:editId="4415A6CD">
            <wp:extent cx="5400040" cy="3037840"/>
            <wp:effectExtent l="0" t="0" r="0" b="0"/>
            <wp:docPr id="1817160151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0151" name="Graphic 1817160151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C2C3" w14:textId="77777777" w:rsidR="002311E5" w:rsidRPr="00365ABF" w:rsidRDefault="002311E5"/>
    <w:sectPr w:rsidR="002311E5" w:rsidRPr="00365ABF" w:rsidSect="00230F31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pgBorders w:display="firstPage" w:offsetFrom="page">
        <w:top w:val="single" w:sz="18" w:space="24" w:color="B1ED4A" w:themeColor="background1"/>
        <w:left w:val="single" w:sz="18" w:space="24" w:color="B1ED4A" w:themeColor="background1"/>
        <w:bottom w:val="single" w:sz="18" w:space="24" w:color="B1ED4A" w:themeColor="background1"/>
        <w:right w:val="single" w:sz="18" w:space="24" w:color="B1ED4A" w:themeColor="background1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C14A6C" w14:textId="77777777" w:rsidR="003744F4" w:rsidRDefault="003744F4" w:rsidP="00E56F35">
      <w:pPr>
        <w:spacing w:after="0" w:line="240" w:lineRule="auto"/>
      </w:pPr>
      <w:r>
        <w:separator/>
      </w:r>
    </w:p>
  </w:endnote>
  <w:endnote w:type="continuationSeparator" w:id="0">
    <w:p w14:paraId="06602BB8" w14:textId="77777777" w:rsidR="003744F4" w:rsidRDefault="003744F4" w:rsidP="00E56F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Orbitron">
    <w:altName w:val="Calibri"/>
    <w:charset w:val="00"/>
    <w:family w:val="auto"/>
    <w:pitch w:val="variable"/>
    <w:sig w:usb0="80000067" w:usb1="1000004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AECA9F" w14:textId="77777777" w:rsidR="00AF41D5" w:rsidRDefault="00AF41D5">
    <w:pPr>
      <w:pStyle w:val="Footer"/>
      <w:jc w:val="center"/>
      <w:rPr>
        <w:caps/>
      </w:rPr>
    </w:pPr>
  </w:p>
  <w:p w14:paraId="3AA0063C" w14:textId="77777777" w:rsidR="00AF41D5" w:rsidRPr="00DA4C79" w:rsidRDefault="00DA4C79">
    <w:pPr>
      <w:pStyle w:val="Footer"/>
      <w:jc w:val="center"/>
      <w:rPr>
        <w:caps/>
        <w:color w:val="0C121E" w:themeColor="accent1"/>
      </w:rPr>
    </w:pPr>
    <w:r>
      <w:rPr>
        <w:caps/>
        <w:noProof/>
      </w:rPr>
      <w:drawing>
        <wp:anchor distT="0" distB="0" distL="114300" distR="114300" simplePos="0" relativeHeight="251659264" behindDoc="0" locked="0" layoutInCell="1" allowOverlap="1" wp14:anchorId="3AC75F6F" wp14:editId="0DA4EFF5">
          <wp:simplePos x="0" y="0"/>
          <wp:positionH relativeFrom="margin">
            <wp:align>left</wp:align>
          </wp:positionH>
          <wp:positionV relativeFrom="paragraph">
            <wp:posOffset>21590</wp:posOffset>
          </wp:positionV>
          <wp:extent cx="233680" cy="291011"/>
          <wp:effectExtent l="0" t="0" r="0" b="0"/>
          <wp:wrapNone/>
          <wp:docPr id="783609167" name="Picture 3" descr="A feather with a black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3609167" name="Picture 3" descr="A feather with a black background&#10;&#10;Description automatically generated"/>
                  <pic:cNvPicPr/>
                </pic:nvPicPr>
                <pic:blipFill>
                  <a:blip r:embed="rId1">
                    <a:alphaModFix amt="3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3680" cy="2910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81C08C9" w14:textId="77777777" w:rsidR="003A3C24" w:rsidRPr="00F0782C" w:rsidRDefault="003A3C24">
    <w:pPr>
      <w:pStyle w:val="Footer"/>
      <w:jc w:val="center"/>
      <w:rPr>
        <w:caps/>
        <w:noProof/>
        <w:color w:val="ACAEB4"/>
      </w:rPr>
    </w:pPr>
    <w:r w:rsidRPr="00F0782C">
      <w:rPr>
        <w:caps/>
        <w:color w:val="ACAEB4"/>
      </w:rPr>
      <w:fldChar w:fldCharType="begin"/>
    </w:r>
    <w:r w:rsidRPr="00F0782C">
      <w:rPr>
        <w:caps/>
        <w:color w:val="ACAEB4"/>
      </w:rPr>
      <w:instrText xml:space="preserve"> PAGE   \* MERGEFORMAT </w:instrText>
    </w:r>
    <w:r w:rsidRPr="00F0782C">
      <w:rPr>
        <w:caps/>
        <w:color w:val="ACAEB4"/>
      </w:rPr>
      <w:fldChar w:fldCharType="separate"/>
    </w:r>
    <w:r w:rsidRPr="00F0782C">
      <w:rPr>
        <w:caps/>
        <w:noProof/>
        <w:color w:val="ACAEB4"/>
      </w:rPr>
      <w:t>2</w:t>
    </w:r>
    <w:r w:rsidRPr="00F0782C">
      <w:rPr>
        <w:caps/>
        <w:noProof/>
        <w:color w:val="ACAEB4"/>
      </w:rPr>
      <w:fldChar w:fldCharType="end"/>
    </w:r>
  </w:p>
  <w:p w14:paraId="5689CA74" w14:textId="77777777" w:rsidR="003A3C24" w:rsidRDefault="003A3C24" w:rsidP="003A3C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04B463" w14:textId="77777777" w:rsidR="003744F4" w:rsidRDefault="003744F4" w:rsidP="00E56F35">
      <w:pPr>
        <w:spacing w:after="0" w:line="240" w:lineRule="auto"/>
      </w:pPr>
      <w:r>
        <w:separator/>
      </w:r>
    </w:p>
  </w:footnote>
  <w:footnote w:type="continuationSeparator" w:id="0">
    <w:p w14:paraId="3E776BD4" w14:textId="77777777" w:rsidR="003744F4" w:rsidRDefault="003744F4" w:rsidP="00E56F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F9E632" w14:textId="77777777" w:rsidR="00D25353" w:rsidRDefault="00DA4C7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9BCD36C" wp14:editId="2C079AB8">
              <wp:simplePos x="0" y="0"/>
              <wp:positionH relativeFrom="page">
                <wp:align>left</wp:align>
              </wp:positionH>
              <wp:positionV relativeFrom="paragraph">
                <wp:posOffset>-449580</wp:posOffset>
              </wp:positionV>
              <wp:extent cx="7645400" cy="266700"/>
              <wp:effectExtent l="0" t="0" r="0" b="0"/>
              <wp:wrapNone/>
              <wp:docPr id="851577169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645400" cy="266700"/>
                      </a:xfrm>
                      <a:prstGeom prst="rect">
                        <a:avLst/>
                      </a:prstGeom>
                      <a:solidFill>
                        <a:srgbClr val="C7F27A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07594DB" id="Rectangle 4" o:spid="_x0000_s1026" style="position:absolute;margin-left:0;margin-top:-35.4pt;width:602pt;height:21pt;z-index:2516602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" fillcolor="#c7f27a" stroked="f" strokeweight="1pt"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91BE9"/>
    <w:multiLevelType w:val="hybridMultilevel"/>
    <w:tmpl w:val="D016577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3C04E7"/>
    <w:multiLevelType w:val="hybridMultilevel"/>
    <w:tmpl w:val="7BEEC81C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6C0A89"/>
    <w:multiLevelType w:val="hybridMultilevel"/>
    <w:tmpl w:val="921A6EC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CD5996"/>
    <w:multiLevelType w:val="hybridMultilevel"/>
    <w:tmpl w:val="614615A2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61636BB"/>
    <w:multiLevelType w:val="hybridMultilevel"/>
    <w:tmpl w:val="9EEADE0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C4B0F52"/>
    <w:multiLevelType w:val="hybridMultilevel"/>
    <w:tmpl w:val="89EC8294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2E320B9"/>
    <w:multiLevelType w:val="hybridMultilevel"/>
    <w:tmpl w:val="8B663F52"/>
    <w:lvl w:ilvl="0" w:tplc="4030CD0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CD7D8A"/>
    <w:multiLevelType w:val="hybridMultilevel"/>
    <w:tmpl w:val="B5D2BCF2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4950118"/>
    <w:multiLevelType w:val="hybridMultilevel"/>
    <w:tmpl w:val="3E884A1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A53453F"/>
    <w:multiLevelType w:val="multilevel"/>
    <w:tmpl w:val="6916D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9C19A7"/>
    <w:multiLevelType w:val="hybridMultilevel"/>
    <w:tmpl w:val="BCA6BF30"/>
    <w:lvl w:ilvl="0" w:tplc="0C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34F3DFC"/>
    <w:multiLevelType w:val="hybridMultilevel"/>
    <w:tmpl w:val="9F702D78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68A46A0"/>
    <w:multiLevelType w:val="hybridMultilevel"/>
    <w:tmpl w:val="3F54E41E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F741D7B"/>
    <w:multiLevelType w:val="hybridMultilevel"/>
    <w:tmpl w:val="62642AC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91C6839"/>
    <w:multiLevelType w:val="hybridMultilevel"/>
    <w:tmpl w:val="51D278E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9A686C"/>
    <w:multiLevelType w:val="hybridMultilevel"/>
    <w:tmpl w:val="1C4A835E"/>
    <w:lvl w:ilvl="0" w:tplc="7EB0860C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9B5524"/>
    <w:multiLevelType w:val="hybridMultilevel"/>
    <w:tmpl w:val="FB80E276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09469974">
    <w:abstractNumId w:val="14"/>
  </w:num>
  <w:num w:numId="2" w16cid:durableId="987978853">
    <w:abstractNumId w:val="11"/>
  </w:num>
  <w:num w:numId="3" w16cid:durableId="411897293">
    <w:abstractNumId w:val="3"/>
  </w:num>
  <w:num w:numId="4" w16cid:durableId="1547329491">
    <w:abstractNumId w:val="16"/>
  </w:num>
  <w:num w:numId="5" w16cid:durableId="2065062393">
    <w:abstractNumId w:val="1"/>
  </w:num>
  <w:num w:numId="6" w16cid:durableId="1897932871">
    <w:abstractNumId w:val="12"/>
  </w:num>
  <w:num w:numId="7" w16cid:durableId="108814450">
    <w:abstractNumId w:val="10"/>
  </w:num>
  <w:num w:numId="8" w16cid:durableId="1881699028">
    <w:abstractNumId w:val="4"/>
  </w:num>
  <w:num w:numId="9" w16cid:durableId="259653782">
    <w:abstractNumId w:val="7"/>
  </w:num>
  <w:num w:numId="10" w16cid:durableId="900291741">
    <w:abstractNumId w:val="8"/>
  </w:num>
  <w:num w:numId="11" w16cid:durableId="1249342591">
    <w:abstractNumId w:val="0"/>
  </w:num>
  <w:num w:numId="12" w16cid:durableId="87123704">
    <w:abstractNumId w:val="2"/>
  </w:num>
  <w:num w:numId="13" w16cid:durableId="1600873920">
    <w:abstractNumId w:val="5"/>
  </w:num>
  <w:num w:numId="14" w16cid:durableId="1177845674">
    <w:abstractNumId w:val="13"/>
  </w:num>
  <w:num w:numId="15" w16cid:durableId="1410612085">
    <w:abstractNumId w:val="15"/>
  </w:num>
  <w:num w:numId="16" w16cid:durableId="1263340524">
    <w:abstractNumId w:val="9"/>
  </w:num>
  <w:num w:numId="17" w16cid:durableId="159390155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/>
  <w:attachedTemplate r:id="rId1"/>
  <w:defaultTabStop w:val="720"/>
  <w:hyphenationZone w:val="425"/>
  <w:characterSpacingControl w:val="doNotCompress"/>
  <w:hdrShapeDefaults>
    <o:shapedefaults v:ext="edit" spidmax="2050">
      <o:colormru v:ext="edit" colors="#004649,#f5f5f5,#fffff0,#fdfdff,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D06"/>
    <w:rsid w:val="00003175"/>
    <w:rsid w:val="000125F0"/>
    <w:rsid w:val="00050757"/>
    <w:rsid w:val="00065D51"/>
    <w:rsid w:val="00072783"/>
    <w:rsid w:val="00075891"/>
    <w:rsid w:val="000A5246"/>
    <w:rsid w:val="000A7659"/>
    <w:rsid w:val="000B334A"/>
    <w:rsid w:val="000B66F1"/>
    <w:rsid w:val="000C7F6E"/>
    <w:rsid w:val="00105D46"/>
    <w:rsid w:val="00107046"/>
    <w:rsid w:val="00116227"/>
    <w:rsid w:val="00131627"/>
    <w:rsid w:val="00157887"/>
    <w:rsid w:val="00167F29"/>
    <w:rsid w:val="00175594"/>
    <w:rsid w:val="001757A8"/>
    <w:rsid w:val="00187FE1"/>
    <w:rsid w:val="001C1214"/>
    <w:rsid w:val="001C355D"/>
    <w:rsid w:val="001D5C1B"/>
    <w:rsid w:val="001F4CE8"/>
    <w:rsid w:val="00212377"/>
    <w:rsid w:val="00230F31"/>
    <w:rsid w:val="002311E5"/>
    <w:rsid w:val="002418A5"/>
    <w:rsid w:val="002506C9"/>
    <w:rsid w:val="00251809"/>
    <w:rsid w:val="00261FE3"/>
    <w:rsid w:val="0028009A"/>
    <w:rsid w:val="0028552B"/>
    <w:rsid w:val="002D3F1E"/>
    <w:rsid w:val="002E1746"/>
    <w:rsid w:val="002E37D8"/>
    <w:rsid w:val="002F118C"/>
    <w:rsid w:val="003346E4"/>
    <w:rsid w:val="003521E2"/>
    <w:rsid w:val="003524AC"/>
    <w:rsid w:val="00365ABF"/>
    <w:rsid w:val="003744F4"/>
    <w:rsid w:val="00374ED4"/>
    <w:rsid w:val="00387409"/>
    <w:rsid w:val="00394851"/>
    <w:rsid w:val="003A1244"/>
    <w:rsid w:val="003A3C24"/>
    <w:rsid w:val="003A6302"/>
    <w:rsid w:val="003C1ED2"/>
    <w:rsid w:val="003D15B0"/>
    <w:rsid w:val="003D51E3"/>
    <w:rsid w:val="003F0C84"/>
    <w:rsid w:val="003F3465"/>
    <w:rsid w:val="003F6BEE"/>
    <w:rsid w:val="003F74DE"/>
    <w:rsid w:val="00475695"/>
    <w:rsid w:val="00496875"/>
    <w:rsid w:val="004A1456"/>
    <w:rsid w:val="004C7FF5"/>
    <w:rsid w:val="004E072D"/>
    <w:rsid w:val="004F3B5C"/>
    <w:rsid w:val="004F6219"/>
    <w:rsid w:val="0050121D"/>
    <w:rsid w:val="0053755C"/>
    <w:rsid w:val="005431C5"/>
    <w:rsid w:val="00544373"/>
    <w:rsid w:val="00547CA6"/>
    <w:rsid w:val="00550D06"/>
    <w:rsid w:val="00571B00"/>
    <w:rsid w:val="00592E40"/>
    <w:rsid w:val="005A27FB"/>
    <w:rsid w:val="005A2E06"/>
    <w:rsid w:val="005B0707"/>
    <w:rsid w:val="005B135D"/>
    <w:rsid w:val="005B36DD"/>
    <w:rsid w:val="005C20EE"/>
    <w:rsid w:val="005D4DA6"/>
    <w:rsid w:val="005D63A8"/>
    <w:rsid w:val="005E2EAE"/>
    <w:rsid w:val="005F252C"/>
    <w:rsid w:val="005F2D38"/>
    <w:rsid w:val="006106F0"/>
    <w:rsid w:val="00614AA7"/>
    <w:rsid w:val="00614CE0"/>
    <w:rsid w:val="00692A71"/>
    <w:rsid w:val="006A12F1"/>
    <w:rsid w:val="006A330B"/>
    <w:rsid w:val="006C678B"/>
    <w:rsid w:val="006E0618"/>
    <w:rsid w:val="006F1306"/>
    <w:rsid w:val="00702C7D"/>
    <w:rsid w:val="007100BD"/>
    <w:rsid w:val="007123E4"/>
    <w:rsid w:val="0072500A"/>
    <w:rsid w:val="0075132D"/>
    <w:rsid w:val="00757E92"/>
    <w:rsid w:val="007714C9"/>
    <w:rsid w:val="0079153D"/>
    <w:rsid w:val="00793FF4"/>
    <w:rsid w:val="007B757B"/>
    <w:rsid w:val="00800C69"/>
    <w:rsid w:val="0080475F"/>
    <w:rsid w:val="008116D5"/>
    <w:rsid w:val="008253B3"/>
    <w:rsid w:val="00835D25"/>
    <w:rsid w:val="008404FB"/>
    <w:rsid w:val="00893D41"/>
    <w:rsid w:val="008C302D"/>
    <w:rsid w:val="008C5E20"/>
    <w:rsid w:val="008D2D26"/>
    <w:rsid w:val="00913B77"/>
    <w:rsid w:val="00925381"/>
    <w:rsid w:val="0094421D"/>
    <w:rsid w:val="0094676A"/>
    <w:rsid w:val="00946CE1"/>
    <w:rsid w:val="00980DE2"/>
    <w:rsid w:val="00987753"/>
    <w:rsid w:val="00992753"/>
    <w:rsid w:val="009A7718"/>
    <w:rsid w:val="009D5A5A"/>
    <w:rsid w:val="009F7EFF"/>
    <w:rsid w:val="00A85C36"/>
    <w:rsid w:val="00A8730A"/>
    <w:rsid w:val="00A92D29"/>
    <w:rsid w:val="00A9505E"/>
    <w:rsid w:val="00AA7F39"/>
    <w:rsid w:val="00AF41D5"/>
    <w:rsid w:val="00B06544"/>
    <w:rsid w:val="00B14E91"/>
    <w:rsid w:val="00B16F5C"/>
    <w:rsid w:val="00B172DF"/>
    <w:rsid w:val="00B21EDD"/>
    <w:rsid w:val="00B235E9"/>
    <w:rsid w:val="00B57D59"/>
    <w:rsid w:val="00B6263D"/>
    <w:rsid w:val="00B7406B"/>
    <w:rsid w:val="00B75B21"/>
    <w:rsid w:val="00BA2A68"/>
    <w:rsid w:val="00BD15C8"/>
    <w:rsid w:val="00C20E6F"/>
    <w:rsid w:val="00C36D70"/>
    <w:rsid w:val="00C445DB"/>
    <w:rsid w:val="00C44BD6"/>
    <w:rsid w:val="00C52867"/>
    <w:rsid w:val="00C52B20"/>
    <w:rsid w:val="00C66364"/>
    <w:rsid w:val="00C72E21"/>
    <w:rsid w:val="00CB364B"/>
    <w:rsid w:val="00CB569F"/>
    <w:rsid w:val="00CD20D9"/>
    <w:rsid w:val="00CE0C51"/>
    <w:rsid w:val="00CE7237"/>
    <w:rsid w:val="00CF554B"/>
    <w:rsid w:val="00D06DAD"/>
    <w:rsid w:val="00D07B18"/>
    <w:rsid w:val="00D11803"/>
    <w:rsid w:val="00D25353"/>
    <w:rsid w:val="00D4083E"/>
    <w:rsid w:val="00D409D4"/>
    <w:rsid w:val="00D535B7"/>
    <w:rsid w:val="00D66F2A"/>
    <w:rsid w:val="00D7138E"/>
    <w:rsid w:val="00D72471"/>
    <w:rsid w:val="00D80999"/>
    <w:rsid w:val="00D83558"/>
    <w:rsid w:val="00DA38B2"/>
    <w:rsid w:val="00DA4C79"/>
    <w:rsid w:val="00DD5969"/>
    <w:rsid w:val="00DF6224"/>
    <w:rsid w:val="00E039FB"/>
    <w:rsid w:val="00E56B34"/>
    <w:rsid w:val="00E56F35"/>
    <w:rsid w:val="00E617CC"/>
    <w:rsid w:val="00E75B70"/>
    <w:rsid w:val="00E90A38"/>
    <w:rsid w:val="00EB3F7E"/>
    <w:rsid w:val="00EB5D9B"/>
    <w:rsid w:val="00EC1F96"/>
    <w:rsid w:val="00EE2051"/>
    <w:rsid w:val="00EE76F7"/>
    <w:rsid w:val="00EF4F29"/>
    <w:rsid w:val="00F01496"/>
    <w:rsid w:val="00F0782C"/>
    <w:rsid w:val="00F15147"/>
    <w:rsid w:val="00F6497B"/>
    <w:rsid w:val="00F65132"/>
    <w:rsid w:val="00FA061B"/>
    <w:rsid w:val="00FA4A5B"/>
    <w:rsid w:val="00FC1744"/>
    <w:rsid w:val="00FE0935"/>
    <w:rsid w:val="00FF035C"/>
    <w:rsid w:val="00FF6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004649,#f5f5f5,#fffff0,#fdfdff,white"/>
    </o:shapedefaults>
    <o:shapelayout v:ext="edit">
      <o:idmap v:ext="edit" data="2"/>
    </o:shapelayout>
  </w:shapeDefaults>
  <w:decimalSymbol w:val="."/>
  <w:listSeparator w:val=","/>
  <w14:docId w14:val="30C38D22"/>
  <w15:chartTrackingRefBased/>
  <w15:docId w15:val="{9A828B4C-CD3E-4FEC-857B-0421DF1FE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5B21"/>
    <w:rPr>
      <w:rFonts w:ascii="Arial" w:hAnsi="Arial"/>
      <w:color w:val="00206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B21"/>
    <w:pPr>
      <w:keepNext/>
      <w:keepLines/>
      <w:spacing w:before="240" w:after="0"/>
      <w:outlineLvl w:val="0"/>
    </w:pPr>
    <w:rPr>
      <w:rFonts w:eastAsiaTheme="majorEastAsia" w:cstheme="majorBidi"/>
      <w:sz w:val="4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B21"/>
    <w:rPr>
      <w:rFonts w:ascii="Arial" w:eastAsiaTheme="majorEastAsia" w:hAnsi="Arial" w:cstheme="majorBidi"/>
      <w:color w:val="002060"/>
      <w:sz w:val="4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A3C24"/>
    <w:pPr>
      <w:outlineLvl w:val="9"/>
    </w:pPr>
    <w:rPr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A3C2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A3C24"/>
    <w:rPr>
      <w:color w:val="20FFFE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A3C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3C24"/>
    <w:rPr>
      <w:rFonts w:ascii="Roboto" w:hAnsi="Roboto"/>
      <w:color w:val="00FFAA"/>
    </w:rPr>
  </w:style>
  <w:style w:type="paragraph" w:styleId="Footer">
    <w:name w:val="footer"/>
    <w:basedOn w:val="Normal"/>
    <w:link w:val="FooterChar"/>
    <w:uiPriority w:val="99"/>
    <w:unhideWhenUsed/>
    <w:qFormat/>
    <w:rsid w:val="003A3C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3C24"/>
    <w:rPr>
      <w:rFonts w:ascii="Roboto" w:hAnsi="Roboto"/>
      <w:color w:val="00FFAA"/>
    </w:rPr>
  </w:style>
  <w:style w:type="paragraph" w:styleId="ListParagraph">
    <w:name w:val="List Paragraph"/>
    <w:basedOn w:val="Normal"/>
    <w:uiPriority w:val="34"/>
    <w:qFormat/>
    <w:rsid w:val="003524A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855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8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1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1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2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8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0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83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3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0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3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svg"/><Relationship Id="rId22" Type="http://schemas.openxmlformats.org/officeDocument/2006/relationships/image" Target="media/image15.sv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lip\Desktop\Development\Templates\Template%20Hack%20the%20Box%20Light%20Defenitive%20ICT514.dotx" TargetMode="External"/></Relationships>
</file>

<file path=word/theme/theme1.xml><?xml version="1.0" encoding="utf-8"?>
<a:theme xmlns:a="http://schemas.openxmlformats.org/drawingml/2006/main" name="Tema de Office">
  <a:themeElements>
    <a:clrScheme name="HackTheBox">
      <a:dk1>
        <a:srgbClr val="131926"/>
      </a:dk1>
      <a:lt1>
        <a:srgbClr val="B1ED4A"/>
      </a:lt1>
      <a:dk2>
        <a:srgbClr val="A6B1CB"/>
      </a:dk2>
      <a:lt2>
        <a:srgbClr val="303747"/>
      </a:lt2>
      <a:accent1>
        <a:srgbClr val="0C121E"/>
      </a:accent1>
      <a:accent2>
        <a:srgbClr val="00FFAA"/>
      </a:accent2>
      <a:accent3>
        <a:srgbClr val="00FFAA"/>
      </a:accent3>
      <a:accent4>
        <a:srgbClr val="00FFAA"/>
      </a:accent4>
      <a:accent5>
        <a:srgbClr val="00FFAA"/>
      </a:accent5>
      <a:accent6>
        <a:srgbClr val="00FFAA"/>
      </a:accent6>
      <a:hlink>
        <a:srgbClr val="20FFFE"/>
      </a:hlink>
      <a:folHlink>
        <a:srgbClr val="00FFA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FA9CEF-57B9-468B-9659-CE189ACD6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Hack the Box Light Defenitive ICT514.dotx</Template>
  <TotalTime>306</TotalTime>
  <Pages>8</Pages>
  <Words>286</Words>
  <Characters>1634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Iglesias</dc:creator>
  <cp:keywords/>
  <dc:description/>
  <cp:lastModifiedBy>Felipe Martin Iglesias Garcia</cp:lastModifiedBy>
  <cp:revision>15</cp:revision>
  <cp:lastPrinted>2024-10-21T01:44:00Z</cp:lastPrinted>
  <dcterms:created xsi:type="dcterms:W3CDTF">2024-12-08T08:59:00Z</dcterms:created>
  <dcterms:modified xsi:type="dcterms:W3CDTF">2025-06-10T05:55:00Z</dcterms:modified>
</cp:coreProperties>
</file>